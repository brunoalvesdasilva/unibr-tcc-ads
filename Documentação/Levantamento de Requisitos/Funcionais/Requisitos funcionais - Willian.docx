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471361536"/>
    <w:p w:rsidR="003217F3" w:rsidRDefault="003217F3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13BB3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7.5pt" o:ole="">
            <v:imagedata r:id="rId9" o:title=""/>
          </v:shape>
          <o:OLEObject Type="Embed" ProgID="Word.Document.8" ShapeID="_x0000_i1025" DrawAspect="Content" ObjectID="_1554215687" r:id="rId10"/>
        </w:object>
      </w:r>
    </w:p>
    <w:p w:rsidR="003217F3" w:rsidRDefault="003217F3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:rsidR="003217F3" w:rsidRDefault="003217F3">
      <w:pPr>
        <w:pStyle w:val="Ttulo1"/>
      </w:pPr>
      <w:bookmarkStart w:id="1" w:name="_Toc467473449"/>
      <w:bookmarkStart w:id="2" w:name="_Toc467473981"/>
      <w:bookmarkStart w:id="3" w:name="_Toc467477720"/>
      <w:bookmarkStart w:id="4" w:name="_Toc467494874"/>
      <w:bookmarkStart w:id="5" w:name="_Toc467495244"/>
      <w:bookmarkStart w:id="6" w:name="_Toc468086052"/>
      <w:bookmarkStart w:id="7" w:name="_Toc490910527"/>
      <w:r>
        <w:t xml:space="preserve">Requisitos funcionais </w:t>
      </w:r>
      <w:bookmarkEnd w:id="0"/>
      <w:r>
        <w:t>(casos de uso)</w:t>
      </w:r>
      <w:bookmarkEnd w:id="1"/>
      <w:bookmarkEnd w:id="2"/>
      <w:bookmarkEnd w:id="3"/>
      <w:bookmarkEnd w:id="4"/>
      <w:bookmarkEnd w:id="5"/>
      <w:bookmarkEnd w:id="6"/>
      <w:bookmarkEnd w:id="7"/>
    </w:p>
    <w:p w:rsidR="003217F3" w:rsidRDefault="003217F3">
      <w:pPr>
        <w:pStyle w:val="TextoNormal"/>
      </w:pPr>
      <w:r>
        <w:t xml:space="preserve">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:rsidR="003217F3" w:rsidRDefault="003217F3">
      <w:pPr>
        <w:pStyle w:val="TextoNormal"/>
      </w:pPr>
      <w:r>
        <w:t>Cada um dos casos de uso deve ser descrito em um</w:t>
      </w:r>
      <w:r>
        <w:rPr>
          <w:i/>
        </w:rPr>
        <w:t xml:space="preserve"> </w:t>
      </w:r>
      <w: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:rsidR="003217F3" w:rsidRDefault="003217F3">
      <w:pPr>
        <w:pStyle w:val="TextoNormal"/>
      </w:pPr>
      <w:r>
        <w:t>Quando a primeira versão deste documento for disponibilizada para a equipe de desenvolvimento, os nomes das subseções e os números dos casos de uso não devem ser modificados ou reaproveitados, para não invalidar referências ex</w:t>
      </w:r>
      <w:r w:rsidR="00B44FE1">
        <w:t>ternas feitas a eles.</w:t>
      </w:r>
    </w:p>
    <w:p w:rsidR="003217F3" w:rsidRDefault="009C1696" w:rsidP="009C1696">
      <w:pPr>
        <w:pStyle w:val="Ttulo2"/>
        <w:jc w:val="center"/>
      </w:pPr>
      <w:r>
        <w:t>VENDAS</w:t>
      </w:r>
    </w:p>
    <w:p w:rsidR="003217F3" w:rsidRDefault="003217F3">
      <w:pPr>
        <w:pStyle w:val="Requisito"/>
      </w:pPr>
      <w:bookmarkStart w:id="8" w:name="_Toc467473451"/>
      <w:bookmarkStart w:id="9" w:name="_Toc467473983"/>
      <w:bookmarkStart w:id="10" w:name="_Toc467477722"/>
      <w:bookmarkStart w:id="11" w:name="_Toc467494876"/>
      <w:bookmarkStart w:id="12" w:name="_Toc467495246"/>
      <w:bookmarkStart w:id="13" w:name="_Toc468086054"/>
      <w:bookmarkStart w:id="14" w:name="_Toc490910529"/>
      <w:r>
        <w:t xml:space="preserve">[RF001] </w:t>
      </w:r>
      <w:bookmarkEnd w:id="8"/>
      <w:bookmarkEnd w:id="9"/>
      <w:bookmarkEnd w:id="10"/>
      <w:bookmarkEnd w:id="11"/>
      <w:bookmarkEnd w:id="12"/>
      <w:bookmarkEnd w:id="13"/>
      <w:bookmarkEnd w:id="14"/>
      <w:r w:rsidR="008602F3">
        <w:t>Solicitação de Orçamento</w:t>
      </w:r>
    </w:p>
    <w:p w:rsidR="008602F3" w:rsidRDefault="008602F3">
      <w:pPr>
        <w:pStyle w:val="TextoNormal"/>
      </w:pPr>
      <w:r w:rsidRPr="008602F3">
        <w:t xml:space="preserve">O sistema deverá ter um ambiente para solicitação de </w:t>
      </w:r>
      <w:r>
        <w:t>orçamento de produtos, onde o usuário irá dizer quais produtos ele ira orçar</w:t>
      </w:r>
      <w:r w:rsidRPr="008602F3">
        <w:t>.</w:t>
      </w:r>
    </w:p>
    <w:p w:rsidR="003217F3" w:rsidRDefault="003217F3">
      <w:pPr>
        <w:pStyle w:val="TextoNormal"/>
      </w:pPr>
      <w:r>
        <w:rPr>
          <w:b/>
        </w:rPr>
        <w:t>Ator</w:t>
      </w:r>
      <w:r w:rsidR="008602F3">
        <w:t>: Usuario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217F3">
        <w:tc>
          <w:tcPr>
            <w:tcW w:w="1559" w:type="dxa"/>
            <w:vAlign w:val="center"/>
          </w:tcPr>
          <w:p w:rsidR="003217F3" w:rsidRDefault="003217F3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217F3" w:rsidRDefault="008602F3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3217F3" w:rsidRDefault="003217F3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3217F3" w:rsidRDefault="003217F3">
            <w:pPr>
              <w:pStyle w:val="TextoNormal"/>
              <w:ind w:left="0"/>
            </w:pPr>
            <w:r>
              <w:t>Desejável</w:t>
            </w:r>
          </w:p>
        </w:tc>
      </w:tr>
    </w:tbl>
    <w:p w:rsidR="008602F3" w:rsidRDefault="003217F3">
      <w:pPr>
        <w:pStyle w:val="TextoNormal"/>
      </w:pPr>
      <w:bookmarkStart w:id="15" w:name="_Toc467473984"/>
      <w:bookmarkStart w:id="16" w:name="_Toc467477723"/>
      <w:r>
        <w:rPr>
          <w:b/>
        </w:rPr>
        <w:t>Entradas e pré condições</w:t>
      </w:r>
      <w:bookmarkEnd w:id="15"/>
      <w:bookmarkEnd w:id="16"/>
      <w:r>
        <w:t xml:space="preserve">: </w:t>
      </w:r>
      <w:bookmarkStart w:id="17" w:name="_Toc467473985"/>
      <w:bookmarkStart w:id="18" w:name="_Toc467477724"/>
      <w:r w:rsidR="008602F3">
        <w:t>O usuario deverá estar logado no sistema para que possa solicitar um orçamento</w:t>
      </w:r>
    </w:p>
    <w:p w:rsidR="003217F3" w:rsidRDefault="003217F3">
      <w:pPr>
        <w:pStyle w:val="TextoNormal"/>
      </w:pPr>
      <w:r>
        <w:rPr>
          <w:b/>
        </w:rPr>
        <w:t>Saídas e pós condições</w:t>
      </w:r>
      <w:bookmarkEnd w:id="17"/>
      <w:bookmarkEnd w:id="18"/>
      <w:r>
        <w:t xml:space="preserve">: </w:t>
      </w:r>
      <w:r w:rsidR="008602F3">
        <w:t xml:space="preserve">Após o formulario de orçamento estiver totalmente preenchido, os dados deverão ser amarmazensdos no sistema, onde um vendedor ira </w:t>
      </w:r>
      <w:r w:rsidR="008602F3">
        <w:tab/>
        <w:t>“Gerar o Orçamento” preenchendo com as informações relevantes ao cliente. Feito isso o cliente sera notificado para avaliar se o orçamento está de acordo onde ele tomará a decisão de comprar ou não os produtos.</w:t>
      </w:r>
    </w:p>
    <w:p w:rsidR="003217F3" w:rsidRDefault="003217F3">
      <w:pPr>
        <w:pStyle w:val="destaque1"/>
        <w:outlineLvl w:val="0"/>
      </w:pPr>
      <w:bookmarkStart w:id="19" w:name="_Toc467473986"/>
      <w:bookmarkStart w:id="20" w:name="_Toc467477725"/>
      <w:bookmarkStart w:id="21" w:name="_Toc467494877"/>
      <w:bookmarkStart w:id="22" w:name="_Toc467495247"/>
      <w:bookmarkStart w:id="23" w:name="_Toc468086055"/>
      <w:bookmarkStart w:id="24" w:name="_Toc490910530"/>
      <w:r>
        <w:t>Fluxo de eventos principal</w:t>
      </w:r>
      <w:bookmarkEnd w:id="19"/>
      <w:bookmarkEnd w:id="20"/>
      <w:bookmarkEnd w:id="21"/>
      <w:bookmarkEnd w:id="22"/>
      <w:bookmarkEnd w:id="23"/>
      <w:bookmarkEnd w:id="24"/>
    </w:p>
    <w:p w:rsidR="008602F3" w:rsidRPr="008602F3" w:rsidRDefault="008602F3" w:rsidP="008602F3">
      <w:pPr>
        <w:pStyle w:val="Requisito"/>
        <w:outlineLvl w:val="0"/>
        <w:rPr>
          <w:rFonts w:ascii="Times New Roman" w:hAnsi="Times New Roman"/>
          <w:b w:val="0"/>
          <w:sz w:val="22"/>
        </w:rPr>
      </w:pPr>
      <w:bookmarkStart w:id="25" w:name="_Toc467473452"/>
      <w:bookmarkStart w:id="26" w:name="_Toc467473993"/>
      <w:bookmarkStart w:id="27" w:name="_Toc467477732"/>
      <w:bookmarkStart w:id="28" w:name="_Toc467494885"/>
      <w:bookmarkStart w:id="29" w:name="_Toc467495251"/>
      <w:bookmarkStart w:id="30" w:name="_Toc468086057"/>
      <w:bookmarkStart w:id="31" w:name="_Toc490910532"/>
      <w:r w:rsidRPr="008602F3">
        <w:rPr>
          <w:rFonts w:ascii="Times New Roman" w:hAnsi="Times New Roman"/>
          <w:b w:val="0"/>
          <w:sz w:val="22"/>
        </w:rPr>
        <w:t>1-</w:t>
      </w:r>
      <w:r w:rsidRPr="008602F3">
        <w:rPr>
          <w:rFonts w:ascii="Times New Roman" w:hAnsi="Times New Roman"/>
          <w:b w:val="0"/>
          <w:sz w:val="22"/>
        </w:rPr>
        <w:tab/>
        <w:t>O usuário loga no sistema;</w:t>
      </w:r>
    </w:p>
    <w:p w:rsidR="008602F3" w:rsidRPr="008602F3" w:rsidRDefault="008602F3" w:rsidP="008602F3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2-</w:t>
      </w:r>
      <w:r w:rsidRPr="008602F3">
        <w:rPr>
          <w:rFonts w:ascii="Times New Roman" w:hAnsi="Times New Roman"/>
          <w:b w:val="0"/>
          <w:sz w:val="22"/>
        </w:rPr>
        <w:tab/>
        <w:t xml:space="preserve">O usuário </w:t>
      </w:r>
      <w:r w:rsidR="009C1696">
        <w:rPr>
          <w:rFonts w:ascii="Times New Roman" w:hAnsi="Times New Roman"/>
          <w:b w:val="0"/>
          <w:sz w:val="22"/>
        </w:rPr>
        <w:t>abre um novo orçamento</w:t>
      </w:r>
      <w:r w:rsidRPr="008602F3">
        <w:rPr>
          <w:rFonts w:ascii="Times New Roman" w:hAnsi="Times New Roman"/>
          <w:b w:val="0"/>
          <w:sz w:val="22"/>
        </w:rPr>
        <w:t xml:space="preserve"> de produtos;</w:t>
      </w:r>
    </w:p>
    <w:p w:rsidR="008602F3" w:rsidRPr="008602F3" w:rsidRDefault="008602F3" w:rsidP="008602F3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3-</w:t>
      </w:r>
      <w:r w:rsidRPr="008602F3">
        <w:rPr>
          <w:rFonts w:ascii="Times New Roman" w:hAnsi="Times New Roman"/>
          <w:b w:val="0"/>
          <w:sz w:val="22"/>
        </w:rPr>
        <w:tab/>
        <w:t xml:space="preserve">O usuário preenche o formulário de </w:t>
      </w:r>
      <w:r w:rsidR="009C1696">
        <w:rPr>
          <w:rFonts w:ascii="Times New Roman" w:hAnsi="Times New Roman"/>
          <w:b w:val="0"/>
          <w:sz w:val="22"/>
        </w:rPr>
        <w:t>orçamento</w:t>
      </w:r>
      <w:r w:rsidRPr="008602F3">
        <w:rPr>
          <w:rFonts w:ascii="Times New Roman" w:hAnsi="Times New Roman"/>
          <w:b w:val="0"/>
          <w:sz w:val="22"/>
        </w:rPr>
        <w:t xml:space="preserve">, </w:t>
      </w:r>
      <w:r w:rsidR="009C1696">
        <w:rPr>
          <w:rFonts w:ascii="Times New Roman" w:hAnsi="Times New Roman"/>
          <w:b w:val="0"/>
          <w:sz w:val="22"/>
        </w:rPr>
        <w:t>selecionando os produtos desejados  e</w:t>
      </w:r>
    </w:p>
    <w:p w:rsidR="009C1696" w:rsidRDefault="008602F3" w:rsidP="008602F3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4-</w:t>
      </w:r>
      <w:r w:rsidRPr="008602F3">
        <w:rPr>
          <w:rFonts w:ascii="Times New Roman" w:hAnsi="Times New Roman"/>
          <w:b w:val="0"/>
          <w:sz w:val="22"/>
        </w:rPr>
        <w:tab/>
        <w:t xml:space="preserve">Usuário confirma os dados do formulário preenchido e cadastra o mesmo no sistema. </w:t>
      </w:r>
    </w:p>
    <w:p w:rsidR="009C1696" w:rsidRDefault="009C1696">
      <w:pPr>
        <w:rPr>
          <w:rFonts w:ascii="Arial" w:hAnsi="Arial"/>
          <w:b/>
          <w:noProof/>
          <w:sz w:val="24"/>
        </w:rPr>
      </w:pPr>
      <w:r>
        <w:br w:type="page"/>
      </w:r>
    </w:p>
    <w:p w:rsidR="003217F3" w:rsidRDefault="009C1696" w:rsidP="008602F3">
      <w:pPr>
        <w:pStyle w:val="Requisito"/>
        <w:outlineLvl w:val="0"/>
      </w:pPr>
      <w:r>
        <w:lastRenderedPageBreak/>
        <w:t>[RF002</w:t>
      </w:r>
      <w:r w:rsidR="003217F3">
        <w:t xml:space="preserve">] </w:t>
      </w:r>
      <w:bookmarkEnd w:id="25"/>
      <w:bookmarkEnd w:id="26"/>
      <w:bookmarkEnd w:id="27"/>
      <w:bookmarkEnd w:id="28"/>
      <w:bookmarkEnd w:id="29"/>
      <w:bookmarkEnd w:id="30"/>
      <w:bookmarkEnd w:id="31"/>
      <w:r>
        <w:t>Geração de Orçamento</w:t>
      </w:r>
    </w:p>
    <w:p w:rsidR="009C1696" w:rsidRDefault="009C1696" w:rsidP="009C1696">
      <w:pPr>
        <w:pStyle w:val="TextoNormal"/>
      </w:pPr>
      <w:r>
        <w:t>O sistema devera conter um ambiente onde o(s)vendedor(es) verão todos os orçamentos a serem respondidos.</w:t>
      </w:r>
    </w:p>
    <w:p w:rsidR="009C1696" w:rsidRDefault="009C1696" w:rsidP="009C1696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9C1696" w:rsidTr="00946D97">
        <w:tc>
          <w:tcPr>
            <w:tcW w:w="1559" w:type="dxa"/>
            <w:vAlign w:val="center"/>
          </w:tcPr>
          <w:p w:rsidR="009C1696" w:rsidRDefault="009C1696" w:rsidP="00946D9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C1696" w:rsidRDefault="009C1696" w:rsidP="00946D97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9C1696" w:rsidRDefault="009C1696" w:rsidP="00946D9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9C1696" w:rsidRDefault="009C1696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9C1696" w:rsidRDefault="009C1696" w:rsidP="00946D9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9C1696" w:rsidRDefault="009C1696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9C1696" w:rsidRDefault="009C1696" w:rsidP="00946D97">
            <w:pPr>
              <w:pStyle w:val="TextoNormal"/>
              <w:ind w:left="0"/>
            </w:pPr>
            <w:r>
              <w:t>Desejável</w:t>
            </w:r>
          </w:p>
        </w:tc>
      </w:tr>
    </w:tbl>
    <w:p w:rsidR="009C1696" w:rsidRDefault="009C1696" w:rsidP="009C1696">
      <w:pPr>
        <w:pStyle w:val="TextoNormal"/>
      </w:pPr>
      <w:r>
        <w:rPr>
          <w:b/>
        </w:rPr>
        <w:t>Entradas e pré condições</w:t>
      </w:r>
      <w:r>
        <w:t xml:space="preserve">: O vendedor deverá estar logado no sistema para que possa </w:t>
      </w:r>
      <w:r w:rsidR="00D57039">
        <w:t>ver e preencher os orçamentos em aberto.</w:t>
      </w:r>
    </w:p>
    <w:p w:rsidR="009C1696" w:rsidRDefault="009C1696" w:rsidP="009C1696">
      <w:pPr>
        <w:pStyle w:val="TextoNormal"/>
      </w:pPr>
      <w:r>
        <w:rPr>
          <w:b/>
        </w:rPr>
        <w:t>Saídas e pós condições</w:t>
      </w:r>
      <w:r>
        <w:t xml:space="preserve">: </w:t>
      </w:r>
      <w:r w:rsidR="00D57039">
        <w:t>Após preencher os orçamentos o vendedor deverá enviar o orçamento para o cliente avaliar o mesmo.</w:t>
      </w:r>
    </w:p>
    <w:p w:rsidR="009C1696" w:rsidRDefault="009C1696" w:rsidP="009C1696">
      <w:pPr>
        <w:pStyle w:val="destaque1"/>
        <w:outlineLvl w:val="0"/>
      </w:pPr>
      <w:r>
        <w:t>Fluxo de eventos principal</w:t>
      </w:r>
    </w:p>
    <w:p w:rsidR="009C1696" w:rsidRPr="008602F3" w:rsidRDefault="00D57039" w:rsidP="009C1696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1-</w:t>
      </w:r>
      <w:r>
        <w:rPr>
          <w:rFonts w:ascii="Times New Roman" w:hAnsi="Times New Roman"/>
          <w:b w:val="0"/>
          <w:sz w:val="22"/>
        </w:rPr>
        <w:tab/>
        <w:t>O vendedor</w:t>
      </w:r>
      <w:r w:rsidR="009C1696" w:rsidRPr="008602F3">
        <w:rPr>
          <w:rFonts w:ascii="Times New Roman" w:hAnsi="Times New Roman"/>
          <w:b w:val="0"/>
          <w:sz w:val="22"/>
        </w:rPr>
        <w:t xml:space="preserve"> loga no sistema;</w:t>
      </w:r>
    </w:p>
    <w:p w:rsidR="009C1696" w:rsidRPr="008602F3" w:rsidRDefault="00D57039" w:rsidP="009C1696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2-</w:t>
      </w:r>
      <w:r>
        <w:rPr>
          <w:rFonts w:ascii="Times New Roman" w:hAnsi="Times New Roman"/>
          <w:b w:val="0"/>
          <w:sz w:val="22"/>
        </w:rPr>
        <w:tab/>
        <w:t>O vendedor</w:t>
      </w:r>
      <w:r w:rsidR="009C1696" w:rsidRPr="008602F3">
        <w:rPr>
          <w:rFonts w:ascii="Times New Roman" w:hAnsi="Times New Roman"/>
          <w:b w:val="0"/>
          <w:sz w:val="22"/>
        </w:rPr>
        <w:t xml:space="preserve"> </w:t>
      </w:r>
      <w:r>
        <w:rPr>
          <w:rFonts w:ascii="Times New Roman" w:hAnsi="Times New Roman"/>
          <w:b w:val="0"/>
          <w:sz w:val="22"/>
        </w:rPr>
        <w:t>escolher um orçamento para responder</w:t>
      </w:r>
      <w:r w:rsidR="009C1696" w:rsidRPr="008602F3">
        <w:rPr>
          <w:rFonts w:ascii="Times New Roman" w:hAnsi="Times New Roman"/>
          <w:b w:val="0"/>
          <w:sz w:val="22"/>
        </w:rPr>
        <w:t>;</w:t>
      </w:r>
    </w:p>
    <w:p w:rsidR="009C1696" w:rsidRPr="008602F3" w:rsidRDefault="00D57039" w:rsidP="009C1696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3-</w:t>
      </w:r>
      <w:r>
        <w:rPr>
          <w:rFonts w:ascii="Times New Roman" w:hAnsi="Times New Roman"/>
          <w:b w:val="0"/>
          <w:sz w:val="22"/>
        </w:rPr>
        <w:tab/>
        <w:t>O vendedor</w:t>
      </w:r>
      <w:r w:rsidR="009C1696" w:rsidRPr="008602F3">
        <w:rPr>
          <w:rFonts w:ascii="Times New Roman" w:hAnsi="Times New Roman"/>
          <w:b w:val="0"/>
          <w:sz w:val="22"/>
        </w:rPr>
        <w:t xml:space="preserve"> preenche o </w:t>
      </w:r>
      <w:r w:rsidR="009C1696">
        <w:rPr>
          <w:rFonts w:ascii="Times New Roman" w:hAnsi="Times New Roman"/>
          <w:b w:val="0"/>
          <w:sz w:val="22"/>
        </w:rPr>
        <w:t>orçamento</w:t>
      </w:r>
      <w:r w:rsidR="009C1696" w:rsidRPr="008602F3">
        <w:rPr>
          <w:rFonts w:ascii="Times New Roman" w:hAnsi="Times New Roman"/>
          <w:b w:val="0"/>
          <w:sz w:val="22"/>
        </w:rPr>
        <w:t xml:space="preserve">, </w:t>
      </w:r>
      <w:r>
        <w:rPr>
          <w:rFonts w:ascii="Times New Roman" w:hAnsi="Times New Roman"/>
          <w:b w:val="0"/>
          <w:sz w:val="22"/>
        </w:rPr>
        <w:t>descrevendo as informações que o cliente solicitou</w:t>
      </w:r>
      <w:r w:rsidR="009C1696">
        <w:rPr>
          <w:rFonts w:ascii="Times New Roman" w:hAnsi="Times New Roman"/>
          <w:b w:val="0"/>
          <w:sz w:val="22"/>
        </w:rPr>
        <w:t xml:space="preserve">  e</w:t>
      </w:r>
    </w:p>
    <w:p w:rsidR="009C1696" w:rsidRDefault="009C1696" w:rsidP="009C1696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4-</w:t>
      </w:r>
      <w:r w:rsidRPr="008602F3">
        <w:rPr>
          <w:rFonts w:ascii="Times New Roman" w:hAnsi="Times New Roman"/>
          <w:b w:val="0"/>
          <w:sz w:val="22"/>
        </w:rPr>
        <w:tab/>
      </w:r>
      <w:r w:rsidR="00D57039">
        <w:rPr>
          <w:rFonts w:ascii="Times New Roman" w:hAnsi="Times New Roman"/>
          <w:b w:val="0"/>
          <w:sz w:val="22"/>
        </w:rPr>
        <w:t>O Vendedor</w:t>
      </w:r>
      <w:r w:rsidRPr="008602F3">
        <w:rPr>
          <w:rFonts w:ascii="Times New Roman" w:hAnsi="Times New Roman"/>
          <w:b w:val="0"/>
          <w:sz w:val="22"/>
        </w:rPr>
        <w:t xml:space="preserve"> confirma os dados </w:t>
      </w:r>
      <w:r w:rsidR="00D57039">
        <w:rPr>
          <w:rFonts w:ascii="Times New Roman" w:hAnsi="Times New Roman"/>
          <w:b w:val="0"/>
          <w:sz w:val="22"/>
        </w:rPr>
        <w:t xml:space="preserve">preenchidos </w:t>
      </w:r>
      <w:r w:rsidRPr="008602F3">
        <w:rPr>
          <w:rFonts w:ascii="Times New Roman" w:hAnsi="Times New Roman"/>
          <w:b w:val="0"/>
          <w:sz w:val="22"/>
        </w:rPr>
        <w:t xml:space="preserve">e cadastra o mesmo no sistema. </w:t>
      </w:r>
    </w:p>
    <w:p w:rsidR="00D57039" w:rsidRDefault="00D57039" w:rsidP="00D57039">
      <w:pPr>
        <w:pStyle w:val="Requisito"/>
        <w:outlineLvl w:val="0"/>
      </w:pPr>
      <w:r>
        <w:t>[RF003] Pedido</w:t>
      </w:r>
    </w:p>
    <w:p w:rsidR="00D57039" w:rsidRDefault="00D57039" w:rsidP="00D57039">
      <w:pPr>
        <w:pStyle w:val="TextoNormal"/>
      </w:pPr>
      <w:r>
        <w:t>O sistema deverá ter um ambiente onde o vendedor verifica os orçamentos com status “</w:t>
      </w:r>
      <w:r w:rsidR="003F2F1A">
        <w:t>OK,</w:t>
      </w:r>
      <w:r>
        <w:t xml:space="preserve">Avaliado pelo Cliente “ onde ele ira gerar o pedido e a ordem de </w:t>
      </w:r>
      <w:r w:rsidR="007A13DB">
        <w:t>cobrança</w:t>
      </w:r>
      <w:r>
        <w:t>.</w:t>
      </w:r>
    </w:p>
    <w:p w:rsidR="00D57039" w:rsidRDefault="00D57039" w:rsidP="00D57039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57039" w:rsidTr="00946D97">
        <w:tc>
          <w:tcPr>
            <w:tcW w:w="1559" w:type="dxa"/>
            <w:vAlign w:val="center"/>
          </w:tcPr>
          <w:p w:rsidR="00D57039" w:rsidRDefault="00D57039" w:rsidP="00946D9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57039" w:rsidRDefault="00D57039" w:rsidP="00946D97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D57039" w:rsidRDefault="00D57039" w:rsidP="00946D9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D57039" w:rsidRDefault="00D57039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D57039" w:rsidRDefault="00D57039" w:rsidP="00946D9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D57039" w:rsidRDefault="00D57039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D57039" w:rsidRDefault="00D57039" w:rsidP="00946D97">
            <w:pPr>
              <w:pStyle w:val="TextoNormal"/>
              <w:ind w:left="0"/>
            </w:pPr>
            <w:r>
              <w:t>Desejável</w:t>
            </w:r>
          </w:p>
        </w:tc>
      </w:tr>
    </w:tbl>
    <w:p w:rsidR="00D57039" w:rsidRDefault="00D57039" w:rsidP="00D57039">
      <w:pPr>
        <w:pStyle w:val="TextoNormal"/>
      </w:pPr>
      <w:r>
        <w:rPr>
          <w:b/>
        </w:rPr>
        <w:t>Entradas e pré condições</w:t>
      </w:r>
      <w:r>
        <w:t xml:space="preserve">: O vendedor deverá estar logado no sistema </w:t>
      </w:r>
      <w:r w:rsidR="003F2F1A">
        <w:t>para que ele possa ver os orçamentos aguardando geração de pedido</w:t>
      </w:r>
      <w:r>
        <w:t>.</w:t>
      </w:r>
      <w:r w:rsidR="003F2F1A">
        <w:t>O pedido so poderá ser gerado se o orçamento estivar com status “OK,Avaliado pelo Cliente”.</w:t>
      </w:r>
    </w:p>
    <w:p w:rsidR="00D57039" w:rsidRDefault="00D57039" w:rsidP="00D57039">
      <w:pPr>
        <w:pStyle w:val="TextoNormal"/>
      </w:pPr>
      <w:r>
        <w:rPr>
          <w:b/>
        </w:rPr>
        <w:t>Saídas e pós condições</w:t>
      </w:r>
      <w:r>
        <w:t xml:space="preserve">: </w:t>
      </w:r>
      <w:r w:rsidR="003F2F1A">
        <w:t xml:space="preserve">Após gerar o pedido do orçamento já finalizado o vendedor ira gerar a ordem de </w:t>
      </w:r>
      <w:r w:rsidR="007A13DB">
        <w:t>cobrança</w:t>
      </w:r>
      <w:r w:rsidR="003F2F1A">
        <w:t>.</w:t>
      </w:r>
    </w:p>
    <w:p w:rsidR="00D57039" w:rsidRDefault="00D57039" w:rsidP="00D57039">
      <w:pPr>
        <w:pStyle w:val="destaque1"/>
        <w:outlineLvl w:val="0"/>
      </w:pPr>
      <w:r>
        <w:t>Fluxo de eventos principal</w:t>
      </w:r>
    </w:p>
    <w:p w:rsidR="00D57039" w:rsidRPr="008602F3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1-</w:t>
      </w:r>
      <w:r>
        <w:rPr>
          <w:rFonts w:ascii="Times New Roman" w:hAnsi="Times New Roman"/>
          <w:b w:val="0"/>
          <w:sz w:val="22"/>
        </w:rPr>
        <w:tab/>
        <w:t>O vendedor</w:t>
      </w:r>
      <w:r w:rsidRPr="008602F3">
        <w:rPr>
          <w:rFonts w:ascii="Times New Roman" w:hAnsi="Times New Roman"/>
          <w:b w:val="0"/>
          <w:sz w:val="22"/>
        </w:rPr>
        <w:t xml:space="preserve"> loga no sistema;</w:t>
      </w:r>
    </w:p>
    <w:p w:rsidR="00D57039" w:rsidRPr="008602F3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2-</w:t>
      </w:r>
      <w:r>
        <w:rPr>
          <w:rFonts w:ascii="Times New Roman" w:hAnsi="Times New Roman"/>
          <w:b w:val="0"/>
          <w:sz w:val="22"/>
        </w:rPr>
        <w:tab/>
        <w:t>O vendedor</w:t>
      </w:r>
      <w:r w:rsidRPr="008602F3">
        <w:rPr>
          <w:rFonts w:ascii="Times New Roman" w:hAnsi="Times New Roman"/>
          <w:b w:val="0"/>
          <w:sz w:val="22"/>
        </w:rPr>
        <w:t xml:space="preserve"> </w:t>
      </w:r>
      <w:r>
        <w:rPr>
          <w:rFonts w:ascii="Times New Roman" w:hAnsi="Times New Roman"/>
          <w:b w:val="0"/>
          <w:sz w:val="22"/>
        </w:rPr>
        <w:t xml:space="preserve">escolher um orçamento </w:t>
      </w:r>
      <w:r w:rsidR="003F2F1A">
        <w:rPr>
          <w:rFonts w:ascii="Times New Roman" w:hAnsi="Times New Roman"/>
          <w:b w:val="0"/>
          <w:sz w:val="22"/>
        </w:rPr>
        <w:t>com status “OK, Avaliado pelo cliente”</w:t>
      </w:r>
      <w:r w:rsidRPr="008602F3">
        <w:rPr>
          <w:rFonts w:ascii="Times New Roman" w:hAnsi="Times New Roman"/>
          <w:b w:val="0"/>
          <w:sz w:val="22"/>
        </w:rPr>
        <w:t>;</w:t>
      </w:r>
    </w:p>
    <w:p w:rsidR="00D57039" w:rsidRPr="008602F3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3-</w:t>
      </w:r>
      <w:r>
        <w:rPr>
          <w:rFonts w:ascii="Times New Roman" w:hAnsi="Times New Roman"/>
          <w:b w:val="0"/>
          <w:sz w:val="22"/>
        </w:rPr>
        <w:tab/>
        <w:t>O vendedor</w:t>
      </w:r>
      <w:r w:rsidRPr="008602F3">
        <w:rPr>
          <w:rFonts w:ascii="Times New Roman" w:hAnsi="Times New Roman"/>
          <w:b w:val="0"/>
          <w:sz w:val="22"/>
        </w:rPr>
        <w:t xml:space="preserve"> </w:t>
      </w:r>
      <w:r w:rsidR="003F2F1A">
        <w:rPr>
          <w:rFonts w:ascii="Times New Roman" w:hAnsi="Times New Roman"/>
          <w:b w:val="0"/>
          <w:sz w:val="22"/>
        </w:rPr>
        <w:t>gera o pedido</w:t>
      </w:r>
      <w:r w:rsidRPr="008602F3">
        <w:rPr>
          <w:rFonts w:ascii="Times New Roman" w:hAnsi="Times New Roman"/>
          <w:b w:val="0"/>
          <w:sz w:val="22"/>
        </w:rPr>
        <w:t xml:space="preserve">, </w:t>
      </w:r>
      <w:r w:rsidR="003F2F1A">
        <w:rPr>
          <w:rFonts w:ascii="Times New Roman" w:hAnsi="Times New Roman"/>
          <w:b w:val="0"/>
          <w:sz w:val="22"/>
        </w:rPr>
        <w:t>confirmando os produtos solicitados e valores</w:t>
      </w:r>
      <w:r>
        <w:rPr>
          <w:rFonts w:ascii="Times New Roman" w:hAnsi="Times New Roman"/>
          <w:b w:val="0"/>
          <w:sz w:val="22"/>
        </w:rPr>
        <w:t xml:space="preserve">  e</w:t>
      </w:r>
    </w:p>
    <w:p w:rsidR="00D57039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4-</w:t>
      </w:r>
      <w:r w:rsidRPr="008602F3"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>O Vendedor</w:t>
      </w:r>
      <w:r w:rsidRPr="008602F3">
        <w:rPr>
          <w:rFonts w:ascii="Times New Roman" w:hAnsi="Times New Roman"/>
          <w:b w:val="0"/>
          <w:sz w:val="22"/>
        </w:rPr>
        <w:t xml:space="preserve"> </w:t>
      </w:r>
      <w:r w:rsidR="003F2F1A">
        <w:rPr>
          <w:rFonts w:ascii="Times New Roman" w:hAnsi="Times New Roman"/>
          <w:b w:val="0"/>
          <w:sz w:val="22"/>
        </w:rPr>
        <w:t xml:space="preserve">gera a ordem de </w:t>
      </w:r>
      <w:r w:rsidR="007A13DB">
        <w:rPr>
          <w:rFonts w:ascii="Times New Roman" w:hAnsi="Times New Roman"/>
          <w:b w:val="0"/>
          <w:sz w:val="22"/>
        </w:rPr>
        <w:t>cobrança</w:t>
      </w:r>
      <w:r w:rsidR="003F2F1A">
        <w:rPr>
          <w:rFonts w:ascii="Times New Roman" w:hAnsi="Times New Roman"/>
          <w:b w:val="0"/>
          <w:sz w:val="22"/>
        </w:rPr>
        <w:t xml:space="preserve"> e cadastra a mesma no sistema</w:t>
      </w:r>
      <w:r w:rsidRPr="008602F3">
        <w:rPr>
          <w:rFonts w:ascii="Times New Roman" w:hAnsi="Times New Roman"/>
          <w:b w:val="0"/>
          <w:sz w:val="22"/>
        </w:rPr>
        <w:t xml:space="preserve">. </w:t>
      </w:r>
    </w:p>
    <w:p w:rsidR="00D57039" w:rsidRPr="00D57039" w:rsidRDefault="00D57039" w:rsidP="00D57039"/>
    <w:p w:rsidR="00D57039" w:rsidRDefault="00D57039" w:rsidP="00D57039">
      <w:pPr>
        <w:pStyle w:val="Requisito"/>
        <w:outlineLvl w:val="0"/>
      </w:pPr>
      <w:r>
        <w:br w:type="page"/>
      </w:r>
      <w:r>
        <w:lastRenderedPageBreak/>
        <w:t>[RF</w:t>
      </w:r>
      <w:r w:rsidR="00C14D44">
        <w:t>004</w:t>
      </w:r>
      <w:r>
        <w:t xml:space="preserve">] Geração de </w:t>
      </w:r>
      <w:r w:rsidR="003F2F1A">
        <w:t>remessa para entrega</w:t>
      </w:r>
    </w:p>
    <w:p w:rsidR="00D57039" w:rsidRDefault="003F2F1A" w:rsidP="00D57039">
      <w:pPr>
        <w:pStyle w:val="TextoNormal"/>
      </w:pPr>
      <w:r>
        <w:t>O sistema deverá ter um ambiente onde o vendedor possa ver os pedidos com o status “Pago, Liberado”, onde ele irá poder gerar a remessa de entrega.</w:t>
      </w:r>
    </w:p>
    <w:p w:rsidR="00D57039" w:rsidRDefault="00D57039" w:rsidP="00D57039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57039" w:rsidTr="00946D97">
        <w:tc>
          <w:tcPr>
            <w:tcW w:w="1559" w:type="dxa"/>
            <w:vAlign w:val="center"/>
          </w:tcPr>
          <w:p w:rsidR="00D57039" w:rsidRDefault="00D57039" w:rsidP="00946D9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57039" w:rsidRDefault="00D57039" w:rsidP="00946D97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D57039" w:rsidRDefault="00D57039" w:rsidP="00946D9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D57039" w:rsidRDefault="00D57039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D57039" w:rsidRDefault="00D57039" w:rsidP="00946D9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D57039" w:rsidRDefault="00D57039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D57039" w:rsidRDefault="00D57039" w:rsidP="00946D97">
            <w:pPr>
              <w:pStyle w:val="TextoNormal"/>
              <w:ind w:left="0"/>
            </w:pPr>
            <w:r>
              <w:t>Desejável</w:t>
            </w:r>
          </w:p>
        </w:tc>
      </w:tr>
    </w:tbl>
    <w:p w:rsidR="00D57039" w:rsidRDefault="00D57039" w:rsidP="00D57039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</w:t>
      </w:r>
      <w:r w:rsidR="003F2F1A">
        <w:t xml:space="preserve"> os pedidos com status “Pago, Liberado”</w:t>
      </w:r>
      <w:r>
        <w:t>.</w:t>
      </w:r>
      <w:r w:rsidR="003F2F1A">
        <w:t xml:space="preserve"> Só sera permitida a geração da remessa de entrega quando o status do pedido for “Pago, Liberado”.</w:t>
      </w:r>
    </w:p>
    <w:p w:rsidR="00D57039" w:rsidRDefault="00D57039" w:rsidP="00D57039">
      <w:pPr>
        <w:pStyle w:val="TextoNormal"/>
      </w:pPr>
      <w:r>
        <w:rPr>
          <w:b/>
        </w:rPr>
        <w:t>Saídas e pós condições</w:t>
      </w:r>
      <w:r>
        <w:t>:</w:t>
      </w:r>
      <w:r w:rsidR="003F2F1A">
        <w:t xml:space="preserve">Após emitir </w:t>
      </w:r>
      <w:r w:rsidR="00C14D44">
        <w:t>a ordem de remessa o cliente aguarda o produto chegar.</w:t>
      </w:r>
    </w:p>
    <w:p w:rsidR="00D57039" w:rsidRDefault="00D57039" w:rsidP="00D57039">
      <w:pPr>
        <w:pStyle w:val="destaque1"/>
        <w:outlineLvl w:val="0"/>
      </w:pPr>
      <w:r>
        <w:t>Fluxo de eventos principal</w:t>
      </w:r>
    </w:p>
    <w:p w:rsidR="00D57039" w:rsidRPr="008602F3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1-</w:t>
      </w:r>
      <w:r>
        <w:rPr>
          <w:rFonts w:ascii="Times New Roman" w:hAnsi="Times New Roman"/>
          <w:b w:val="0"/>
          <w:sz w:val="22"/>
        </w:rPr>
        <w:tab/>
        <w:t>O vendedor</w:t>
      </w:r>
      <w:r w:rsidRPr="008602F3">
        <w:rPr>
          <w:rFonts w:ascii="Times New Roman" w:hAnsi="Times New Roman"/>
          <w:b w:val="0"/>
          <w:sz w:val="22"/>
        </w:rPr>
        <w:t xml:space="preserve"> loga no sistema;</w:t>
      </w:r>
    </w:p>
    <w:p w:rsidR="00D57039" w:rsidRPr="008602F3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2-</w:t>
      </w:r>
      <w:r>
        <w:rPr>
          <w:rFonts w:ascii="Times New Roman" w:hAnsi="Times New Roman"/>
          <w:b w:val="0"/>
          <w:sz w:val="22"/>
        </w:rPr>
        <w:tab/>
        <w:t>O vendedor</w:t>
      </w:r>
      <w:r w:rsidRPr="008602F3">
        <w:rPr>
          <w:rFonts w:ascii="Times New Roman" w:hAnsi="Times New Roman"/>
          <w:b w:val="0"/>
          <w:sz w:val="22"/>
        </w:rPr>
        <w:t xml:space="preserve"> </w:t>
      </w:r>
      <w:r w:rsidR="00C14D44">
        <w:rPr>
          <w:rFonts w:ascii="Times New Roman" w:hAnsi="Times New Roman"/>
          <w:b w:val="0"/>
          <w:sz w:val="22"/>
        </w:rPr>
        <w:t>escolher um pedido com status “Pago, Liberado”</w:t>
      </w:r>
      <w:r w:rsidRPr="008602F3">
        <w:rPr>
          <w:rFonts w:ascii="Times New Roman" w:hAnsi="Times New Roman"/>
          <w:b w:val="0"/>
          <w:sz w:val="22"/>
        </w:rPr>
        <w:t>;</w:t>
      </w:r>
    </w:p>
    <w:p w:rsidR="00D57039" w:rsidRPr="008602F3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3-</w:t>
      </w:r>
      <w:r>
        <w:rPr>
          <w:rFonts w:ascii="Times New Roman" w:hAnsi="Times New Roman"/>
          <w:b w:val="0"/>
          <w:sz w:val="22"/>
        </w:rPr>
        <w:tab/>
        <w:t>O vendedor</w:t>
      </w:r>
      <w:r w:rsidR="00C14D44">
        <w:rPr>
          <w:rFonts w:ascii="Times New Roman" w:hAnsi="Times New Roman"/>
          <w:b w:val="0"/>
          <w:sz w:val="22"/>
        </w:rPr>
        <w:t xml:space="preserve"> confirma os dados de entrega</w:t>
      </w:r>
      <w:r>
        <w:rPr>
          <w:rFonts w:ascii="Times New Roman" w:hAnsi="Times New Roman"/>
          <w:b w:val="0"/>
          <w:sz w:val="22"/>
        </w:rPr>
        <w:t xml:space="preserve">  e</w:t>
      </w:r>
    </w:p>
    <w:p w:rsidR="00D57039" w:rsidRDefault="00D57039" w:rsidP="00D57039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4-</w:t>
      </w:r>
      <w:r w:rsidRPr="008602F3"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>O Vendedor</w:t>
      </w:r>
      <w:r w:rsidRPr="008602F3">
        <w:rPr>
          <w:rFonts w:ascii="Times New Roman" w:hAnsi="Times New Roman"/>
          <w:b w:val="0"/>
          <w:sz w:val="22"/>
        </w:rPr>
        <w:t xml:space="preserve"> </w:t>
      </w:r>
      <w:r w:rsidR="00C14D44">
        <w:rPr>
          <w:rFonts w:ascii="Times New Roman" w:hAnsi="Times New Roman"/>
          <w:b w:val="0"/>
          <w:sz w:val="22"/>
        </w:rPr>
        <w:t>emite a remessa de entrega</w:t>
      </w:r>
      <w:r>
        <w:rPr>
          <w:rFonts w:ascii="Times New Roman" w:hAnsi="Times New Roman"/>
          <w:b w:val="0"/>
          <w:sz w:val="22"/>
        </w:rPr>
        <w:t xml:space="preserve"> </w:t>
      </w:r>
      <w:r w:rsidR="00C14D44">
        <w:rPr>
          <w:rFonts w:ascii="Times New Roman" w:hAnsi="Times New Roman"/>
          <w:b w:val="0"/>
          <w:sz w:val="22"/>
        </w:rPr>
        <w:t>e cadastra</w:t>
      </w:r>
      <w:r w:rsidRPr="008602F3">
        <w:rPr>
          <w:rFonts w:ascii="Times New Roman" w:hAnsi="Times New Roman"/>
          <w:b w:val="0"/>
          <w:sz w:val="22"/>
        </w:rPr>
        <w:t xml:space="preserve"> no sistema. </w:t>
      </w:r>
    </w:p>
    <w:p w:rsidR="00C14D44" w:rsidRDefault="00C14D44" w:rsidP="00C14D44">
      <w:pPr>
        <w:pStyle w:val="Requisito"/>
        <w:outlineLvl w:val="0"/>
      </w:pPr>
      <w:r>
        <w:t>[RF005] Gerenciamento ordem cobrança</w:t>
      </w:r>
    </w:p>
    <w:p w:rsidR="00C14D44" w:rsidRDefault="00C14D44" w:rsidP="00C14D44">
      <w:pPr>
        <w:pStyle w:val="TextoNormal"/>
      </w:pPr>
      <w:r>
        <w:t>O sistema devera ter um ambiente onde o setor financeiro possa ver e gerenciar todas as ordens de cobrança dos pedidos emitidos.</w:t>
      </w:r>
    </w:p>
    <w:p w:rsidR="00C14D44" w:rsidRDefault="00C14D44" w:rsidP="00C14D44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14D44" w:rsidTr="00946D97">
        <w:tc>
          <w:tcPr>
            <w:tcW w:w="1559" w:type="dxa"/>
            <w:vAlign w:val="center"/>
          </w:tcPr>
          <w:p w:rsidR="00C14D44" w:rsidRDefault="00C14D44" w:rsidP="00946D9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14D44" w:rsidRDefault="00C14D44" w:rsidP="00946D97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C14D44" w:rsidRDefault="00C14D44" w:rsidP="00946D9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C14D44" w:rsidRDefault="00C14D44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C14D44" w:rsidRDefault="00C14D44" w:rsidP="00946D9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C14D44" w:rsidRDefault="00C14D44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C14D44" w:rsidRDefault="00C14D44" w:rsidP="00946D97">
            <w:pPr>
              <w:pStyle w:val="TextoNormal"/>
              <w:ind w:left="0"/>
            </w:pPr>
            <w:r>
              <w:t>Desejável</w:t>
            </w:r>
          </w:p>
        </w:tc>
      </w:tr>
    </w:tbl>
    <w:p w:rsidR="00C14D44" w:rsidRDefault="00C14D44" w:rsidP="00C14D44">
      <w:pPr>
        <w:pStyle w:val="TextoNormal"/>
      </w:pPr>
      <w:r>
        <w:rPr>
          <w:b/>
        </w:rPr>
        <w:t>Entradas e pré condições</w:t>
      </w:r>
      <w:r>
        <w:t>: O financeiro deverá estar logado no sistema para ver e gerenciar as ordens de cobrança. Só podera existir uma ordem de cobrança de um pedido gerado. A cobrança só podera ser finalizada quando o sistema receber o status “Pago” do meio de pagamento escolhido pelo cliente(usuario).</w:t>
      </w:r>
    </w:p>
    <w:p w:rsidR="00C14D44" w:rsidRDefault="00C14D44" w:rsidP="00C14D44">
      <w:pPr>
        <w:pStyle w:val="TextoNormal"/>
      </w:pPr>
      <w:r>
        <w:rPr>
          <w:b/>
        </w:rPr>
        <w:t>Saídas e pós condições</w:t>
      </w:r>
      <w:r>
        <w:t>: O financeiro verifica todas a ordens de pagamento em aberto</w:t>
      </w:r>
      <w:r w:rsidR="00951779">
        <w:t xml:space="preserve"> com o status de “Pago” e a libera para o vendedor com o status “Pago, Liberado” para ele dar sequencia ao pedido.</w:t>
      </w:r>
    </w:p>
    <w:p w:rsidR="00C14D44" w:rsidRDefault="00C14D44" w:rsidP="00C14D44">
      <w:pPr>
        <w:pStyle w:val="destaque1"/>
        <w:outlineLvl w:val="0"/>
      </w:pPr>
      <w:r>
        <w:t>Fluxo de eventos principal</w:t>
      </w:r>
    </w:p>
    <w:p w:rsidR="00C14D44" w:rsidRPr="008602F3" w:rsidRDefault="00C14D44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1-</w:t>
      </w:r>
      <w:r>
        <w:rPr>
          <w:rFonts w:ascii="Times New Roman" w:hAnsi="Times New Roman"/>
          <w:b w:val="0"/>
          <w:sz w:val="22"/>
        </w:rPr>
        <w:tab/>
        <w:t xml:space="preserve">O </w:t>
      </w:r>
      <w:r w:rsidR="00951779">
        <w:rPr>
          <w:rFonts w:ascii="Times New Roman" w:hAnsi="Times New Roman"/>
          <w:b w:val="0"/>
          <w:sz w:val="22"/>
        </w:rPr>
        <w:t>financeiro</w:t>
      </w:r>
      <w:r w:rsidRPr="008602F3">
        <w:rPr>
          <w:rFonts w:ascii="Times New Roman" w:hAnsi="Times New Roman"/>
          <w:b w:val="0"/>
          <w:sz w:val="22"/>
        </w:rPr>
        <w:t xml:space="preserve"> loga no sistema;</w:t>
      </w:r>
    </w:p>
    <w:p w:rsidR="00951779" w:rsidRDefault="00C14D44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2-</w:t>
      </w:r>
      <w:r>
        <w:rPr>
          <w:rFonts w:ascii="Times New Roman" w:hAnsi="Times New Roman"/>
          <w:b w:val="0"/>
          <w:sz w:val="22"/>
        </w:rPr>
        <w:tab/>
      </w:r>
      <w:r w:rsidR="00951779">
        <w:rPr>
          <w:rFonts w:ascii="Times New Roman" w:hAnsi="Times New Roman"/>
          <w:b w:val="0"/>
          <w:sz w:val="22"/>
        </w:rPr>
        <w:t>O financeiro verifica se há ordens de cobrança em aberto;</w:t>
      </w:r>
    </w:p>
    <w:p w:rsidR="00C14D44" w:rsidRPr="008602F3" w:rsidRDefault="00951779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 xml:space="preserve"> </w:t>
      </w:r>
      <w:r w:rsidR="00C14D44">
        <w:rPr>
          <w:rFonts w:ascii="Times New Roman" w:hAnsi="Times New Roman"/>
          <w:b w:val="0"/>
          <w:sz w:val="22"/>
        </w:rPr>
        <w:t>3-</w:t>
      </w:r>
      <w:r w:rsidR="00C14D44">
        <w:rPr>
          <w:rFonts w:ascii="Times New Roman" w:hAnsi="Times New Roman"/>
          <w:b w:val="0"/>
          <w:sz w:val="22"/>
        </w:rPr>
        <w:tab/>
        <w:t xml:space="preserve">O </w:t>
      </w:r>
      <w:r>
        <w:rPr>
          <w:rFonts w:ascii="Times New Roman" w:hAnsi="Times New Roman"/>
          <w:b w:val="0"/>
          <w:sz w:val="22"/>
        </w:rPr>
        <w:t>financeiro verifica se a ordem escolhida esta com status “Pago” pelo meio de pagamento escolhido pelo cliente(usuario)</w:t>
      </w:r>
      <w:r w:rsidR="00C14D44">
        <w:rPr>
          <w:rFonts w:ascii="Times New Roman" w:hAnsi="Times New Roman"/>
          <w:b w:val="0"/>
          <w:sz w:val="22"/>
        </w:rPr>
        <w:t xml:space="preserve">  e</w:t>
      </w:r>
    </w:p>
    <w:p w:rsidR="00C14D44" w:rsidRDefault="00C14D44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4-</w:t>
      </w:r>
      <w:r w:rsidRPr="008602F3"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 xml:space="preserve">O </w:t>
      </w:r>
      <w:r w:rsidR="00951779">
        <w:rPr>
          <w:rFonts w:ascii="Times New Roman" w:hAnsi="Times New Roman"/>
          <w:b w:val="0"/>
          <w:sz w:val="22"/>
        </w:rPr>
        <w:t>Financeiro libera o pedido para o vendedor com o status “Pago,Liberado”, gravando a liberação no sistema</w:t>
      </w:r>
      <w:r w:rsidRPr="008602F3">
        <w:rPr>
          <w:rFonts w:ascii="Times New Roman" w:hAnsi="Times New Roman"/>
          <w:b w:val="0"/>
          <w:sz w:val="22"/>
        </w:rPr>
        <w:t xml:space="preserve">. </w:t>
      </w:r>
    </w:p>
    <w:p w:rsidR="00C14D44" w:rsidRDefault="00C14D44">
      <w:pPr>
        <w:rPr>
          <w:rFonts w:ascii="Arial" w:hAnsi="Arial"/>
          <w:b/>
          <w:noProof/>
          <w:sz w:val="24"/>
        </w:rPr>
      </w:pPr>
      <w:r>
        <w:br w:type="page"/>
      </w:r>
    </w:p>
    <w:p w:rsidR="00C14D44" w:rsidRDefault="00C14D44" w:rsidP="00C14D44">
      <w:pPr>
        <w:pStyle w:val="Requisito"/>
        <w:outlineLvl w:val="0"/>
      </w:pPr>
      <w:r>
        <w:lastRenderedPageBreak/>
        <w:t>[RF004] Geração de remessa para entrega</w:t>
      </w:r>
    </w:p>
    <w:p w:rsidR="00C14D44" w:rsidRDefault="00C14D44" w:rsidP="00C14D44">
      <w:pPr>
        <w:pStyle w:val="TextoNormal"/>
      </w:pPr>
      <w:r>
        <w:t>O sistema deverá ter um ambiente onde o vendedor possa ver os pedidos com o status “Pago, Liberado”, onde ele irá poder gerar a remessa de entrega.</w:t>
      </w:r>
    </w:p>
    <w:p w:rsidR="00C14D44" w:rsidRDefault="00C14D44" w:rsidP="00C14D44">
      <w:pPr>
        <w:pStyle w:val="TextoNormal"/>
      </w:pPr>
      <w:r>
        <w:rPr>
          <w:b/>
        </w:rPr>
        <w:t>Ator</w:t>
      </w:r>
      <w:r>
        <w:t>: Vendedor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14D44" w:rsidTr="00946D97">
        <w:tc>
          <w:tcPr>
            <w:tcW w:w="1559" w:type="dxa"/>
            <w:vAlign w:val="center"/>
          </w:tcPr>
          <w:p w:rsidR="00C14D44" w:rsidRDefault="00C14D44" w:rsidP="00946D9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14D44" w:rsidRDefault="00C14D44" w:rsidP="00946D97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C14D44" w:rsidRDefault="00C14D44" w:rsidP="00946D9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C14D44" w:rsidRDefault="00C14D44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C14D44" w:rsidRDefault="00C14D44" w:rsidP="00946D9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C14D44" w:rsidRDefault="00C14D44" w:rsidP="00946D97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C14D44" w:rsidRDefault="00C14D44" w:rsidP="00946D97">
            <w:pPr>
              <w:pStyle w:val="TextoNormal"/>
              <w:ind w:left="0"/>
            </w:pPr>
            <w:r>
              <w:t>Desejável</w:t>
            </w:r>
          </w:p>
        </w:tc>
      </w:tr>
    </w:tbl>
    <w:p w:rsidR="00C14D44" w:rsidRDefault="00C14D44" w:rsidP="00C14D44">
      <w:pPr>
        <w:pStyle w:val="TextoNormal"/>
      </w:pPr>
      <w:r>
        <w:rPr>
          <w:b/>
        </w:rPr>
        <w:t>Entradas e pré condições</w:t>
      </w:r>
      <w:r>
        <w:t>: O vendedor deverá estar logado no sistema para que possa ver os pedidos com status “Pago, Liberado”. Só sera permitida a geração da remessa de entrega quando o status do pedido for “Pago, Liberado”.</w:t>
      </w:r>
    </w:p>
    <w:p w:rsidR="00C14D44" w:rsidRDefault="00C14D44" w:rsidP="00C14D44">
      <w:pPr>
        <w:pStyle w:val="TextoNormal"/>
      </w:pPr>
      <w:r>
        <w:rPr>
          <w:b/>
        </w:rPr>
        <w:t>Saídas e pós condições</w:t>
      </w:r>
      <w:r>
        <w:t>:Após emitir a ordem de remessa o cliente aguarda o produto chegar.</w:t>
      </w:r>
    </w:p>
    <w:p w:rsidR="00C14D44" w:rsidRDefault="00C14D44" w:rsidP="00C14D44">
      <w:pPr>
        <w:pStyle w:val="destaque1"/>
        <w:outlineLvl w:val="0"/>
      </w:pPr>
      <w:r>
        <w:t>Fluxo de eventos principal</w:t>
      </w:r>
    </w:p>
    <w:p w:rsidR="00C14D44" w:rsidRPr="008602F3" w:rsidRDefault="00C14D44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1-</w:t>
      </w:r>
      <w:r>
        <w:rPr>
          <w:rFonts w:ascii="Times New Roman" w:hAnsi="Times New Roman"/>
          <w:b w:val="0"/>
          <w:sz w:val="22"/>
        </w:rPr>
        <w:tab/>
        <w:t>O vendedor</w:t>
      </w:r>
      <w:r w:rsidRPr="008602F3">
        <w:rPr>
          <w:rFonts w:ascii="Times New Roman" w:hAnsi="Times New Roman"/>
          <w:b w:val="0"/>
          <w:sz w:val="22"/>
        </w:rPr>
        <w:t xml:space="preserve"> loga no sistema;</w:t>
      </w:r>
    </w:p>
    <w:p w:rsidR="00C14D44" w:rsidRPr="008602F3" w:rsidRDefault="00C14D44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2-</w:t>
      </w:r>
      <w:r>
        <w:rPr>
          <w:rFonts w:ascii="Times New Roman" w:hAnsi="Times New Roman"/>
          <w:b w:val="0"/>
          <w:sz w:val="22"/>
        </w:rPr>
        <w:tab/>
        <w:t>O vendedor</w:t>
      </w:r>
      <w:r w:rsidRPr="008602F3">
        <w:rPr>
          <w:rFonts w:ascii="Times New Roman" w:hAnsi="Times New Roman"/>
          <w:b w:val="0"/>
          <w:sz w:val="22"/>
        </w:rPr>
        <w:t xml:space="preserve"> </w:t>
      </w:r>
      <w:r>
        <w:rPr>
          <w:rFonts w:ascii="Times New Roman" w:hAnsi="Times New Roman"/>
          <w:b w:val="0"/>
          <w:sz w:val="22"/>
        </w:rPr>
        <w:t>escolher um pedido com status “Pago, Liberado”</w:t>
      </w:r>
      <w:r w:rsidRPr="008602F3">
        <w:rPr>
          <w:rFonts w:ascii="Times New Roman" w:hAnsi="Times New Roman"/>
          <w:b w:val="0"/>
          <w:sz w:val="22"/>
        </w:rPr>
        <w:t>;</w:t>
      </w:r>
    </w:p>
    <w:p w:rsidR="00C14D44" w:rsidRPr="008602F3" w:rsidRDefault="00C14D44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3-</w:t>
      </w:r>
      <w:r>
        <w:rPr>
          <w:rFonts w:ascii="Times New Roman" w:hAnsi="Times New Roman"/>
          <w:b w:val="0"/>
          <w:sz w:val="22"/>
        </w:rPr>
        <w:tab/>
        <w:t>O vendedor confirma os dados de entrega  e</w:t>
      </w:r>
    </w:p>
    <w:p w:rsidR="00C14D44" w:rsidRDefault="00C14D44" w:rsidP="00C14D44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4-</w:t>
      </w:r>
      <w:r w:rsidRPr="008602F3"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>O Vendedor</w:t>
      </w:r>
      <w:r w:rsidRPr="008602F3">
        <w:rPr>
          <w:rFonts w:ascii="Times New Roman" w:hAnsi="Times New Roman"/>
          <w:b w:val="0"/>
          <w:sz w:val="22"/>
        </w:rPr>
        <w:t xml:space="preserve"> </w:t>
      </w:r>
      <w:r>
        <w:rPr>
          <w:rFonts w:ascii="Times New Roman" w:hAnsi="Times New Roman"/>
          <w:b w:val="0"/>
          <w:sz w:val="22"/>
        </w:rPr>
        <w:t>emite a remessa de entrega e cadastra</w:t>
      </w:r>
      <w:r w:rsidRPr="008602F3">
        <w:rPr>
          <w:rFonts w:ascii="Times New Roman" w:hAnsi="Times New Roman"/>
          <w:b w:val="0"/>
          <w:sz w:val="22"/>
        </w:rPr>
        <w:t xml:space="preserve"> no sistema. </w:t>
      </w:r>
    </w:p>
    <w:p w:rsidR="00D443DC" w:rsidRDefault="00D443DC">
      <w:pPr>
        <w:rPr>
          <w:noProof/>
          <w:sz w:val="22"/>
        </w:rPr>
      </w:pPr>
      <w:r>
        <w:rPr>
          <w:noProof/>
          <w:sz w:val="22"/>
        </w:rPr>
        <w:br w:type="page"/>
      </w:r>
    </w:p>
    <w:p w:rsidR="00D443DC" w:rsidRDefault="00D443DC" w:rsidP="00D443DC">
      <w:pPr>
        <w:pStyle w:val="TextoNormal"/>
      </w:pPr>
    </w:p>
    <w:p w:rsidR="00D443DC" w:rsidRDefault="00D443DC" w:rsidP="00D443DC">
      <w:pPr>
        <w:pStyle w:val="Ttulo2"/>
        <w:jc w:val="center"/>
      </w:pPr>
      <w:r>
        <w:t>FINANCEIRO</w:t>
      </w:r>
    </w:p>
    <w:p w:rsidR="00D443DC" w:rsidRDefault="00D443DC" w:rsidP="00D443DC">
      <w:pPr>
        <w:pStyle w:val="Requisito"/>
      </w:pPr>
      <w:r>
        <w:t xml:space="preserve">[RF001] </w:t>
      </w:r>
      <w:r w:rsidR="00023215">
        <w:t>Cadastro de Movimentações</w:t>
      </w:r>
    </w:p>
    <w:p w:rsidR="00D443DC" w:rsidRDefault="00023215" w:rsidP="00D443DC">
      <w:pPr>
        <w:pStyle w:val="TextoNormal"/>
      </w:pPr>
      <w:r>
        <w:t>O sistema deverá ter um ambiente onde ele possa cadastrar e gerenciar todas as movimentações financeiras.</w:t>
      </w:r>
    </w:p>
    <w:p w:rsidR="00D443DC" w:rsidRDefault="00D443DC" w:rsidP="00D443DC">
      <w:pPr>
        <w:pStyle w:val="TextoNormal"/>
      </w:pPr>
      <w:r>
        <w:rPr>
          <w:b/>
        </w:rPr>
        <w:t>Ator</w:t>
      </w:r>
      <w:r>
        <w:t xml:space="preserve">: </w:t>
      </w:r>
      <w:r w:rsidR="00023215">
        <w:t>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443DC" w:rsidTr="00C941A2">
        <w:tc>
          <w:tcPr>
            <w:tcW w:w="1559" w:type="dxa"/>
            <w:vAlign w:val="center"/>
          </w:tcPr>
          <w:p w:rsidR="00D443DC" w:rsidRDefault="00D443DC" w:rsidP="00C941A2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D443DC" w:rsidRDefault="00D443DC" w:rsidP="00C941A2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D443DC" w:rsidRDefault="00D443DC" w:rsidP="00C941A2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D443DC" w:rsidRDefault="00D443DC" w:rsidP="00C941A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D443DC" w:rsidRDefault="00D443DC" w:rsidP="00C941A2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D443DC" w:rsidRDefault="00D443DC" w:rsidP="00C941A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D443DC" w:rsidRDefault="00D443DC" w:rsidP="00C941A2">
            <w:pPr>
              <w:pStyle w:val="TextoNormal"/>
              <w:ind w:left="0"/>
            </w:pPr>
            <w:r>
              <w:t>Desejável</w:t>
            </w:r>
          </w:p>
        </w:tc>
      </w:tr>
    </w:tbl>
    <w:p w:rsidR="00D443DC" w:rsidRDefault="00D443DC" w:rsidP="00D443DC">
      <w:pPr>
        <w:pStyle w:val="TextoNormal"/>
      </w:pPr>
      <w:r>
        <w:rPr>
          <w:b/>
        </w:rPr>
        <w:t>Entradas e pré condições</w:t>
      </w:r>
      <w:r>
        <w:t xml:space="preserve">: O usuario deverá estar logado no sistema para que possa </w:t>
      </w:r>
      <w:r w:rsidR="00023215">
        <w:t>cadastrar</w:t>
      </w:r>
      <w:r>
        <w:t xml:space="preserve"> e gerenciar todas </w:t>
      </w:r>
      <w:r w:rsidR="00023215">
        <w:t>as movimentações</w:t>
      </w:r>
      <w:r>
        <w:t>.</w:t>
      </w:r>
      <w:r w:rsidR="00023215">
        <w:t>Só existirá movimentação se ela for de um contrato de venda ou de compra.</w:t>
      </w:r>
      <w:bookmarkStart w:id="32" w:name="_GoBack"/>
      <w:bookmarkEnd w:id="32"/>
    </w:p>
    <w:p w:rsidR="00D443DC" w:rsidRDefault="00D443DC" w:rsidP="00D443DC">
      <w:pPr>
        <w:pStyle w:val="TextoNormal"/>
      </w:pPr>
      <w:r>
        <w:rPr>
          <w:b/>
        </w:rPr>
        <w:t>Saídas e pós condições</w:t>
      </w:r>
      <w:r>
        <w:t xml:space="preserve">: </w:t>
      </w:r>
      <w:r w:rsidR="00023215">
        <w:t>Após o usuario(financeiro) cadastrar novas movimentações ou editar antigas movimentações ele deverá gravar no sistema.</w:t>
      </w:r>
    </w:p>
    <w:p w:rsidR="00D443DC" w:rsidRDefault="00D443DC" w:rsidP="00D443DC">
      <w:pPr>
        <w:pStyle w:val="destaque1"/>
        <w:outlineLvl w:val="0"/>
      </w:pPr>
      <w:r>
        <w:t>Fluxo de eventos principal</w:t>
      </w:r>
    </w:p>
    <w:p w:rsidR="00D443DC" w:rsidRPr="008602F3" w:rsidRDefault="00023215" w:rsidP="00D443DC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1-</w:t>
      </w:r>
      <w:r>
        <w:rPr>
          <w:rFonts w:ascii="Times New Roman" w:hAnsi="Times New Roman"/>
          <w:b w:val="0"/>
          <w:sz w:val="22"/>
        </w:rPr>
        <w:tab/>
        <w:t>O financeiro</w:t>
      </w:r>
      <w:r w:rsidR="00D443DC" w:rsidRPr="008602F3">
        <w:rPr>
          <w:rFonts w:ascii="Times New Roman" w:hAnsi="Times New Roman"/>
          <w:b w:val="0"/>
          <w:sz w:val="22"/>
        </w:rPr>
        <w:t xml:space="preserve"> loga no sistema;</w:t>
      </w:r>
    </w:p>
    <w:p w:rsidR="00D443DC" w:rsidRPr="008602F3" w:rsidRDefault="00D443DC" w:rsidP="00D443DC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2-</w:t>
      </w:r>
      <w:r w:rsidRPr="008602F3">
        <w:rPr>
          <w:rFonts w:ascii="Times New Roman" w:hAnsi="Times New Roman"/>
          <w:b w:val="0"/>
          <w:sz w:val="22"/>
        </w:rPr>
        <w:tab/>
        <w:t xml:space="preserve">O </w:t>
      </w:r>
      <w:r w:rsidR="00023215">
        <w:rPr>
          <w:rFonts w:ascii="Times New Roman" w:hAnsi="Times New Roman"/>
          <w:b w:val="0"/>
          <w:sz w:val="22"/>
        </w:rPr>
        <w:t>financeiro seleciona uma movimentação ou cadastra uma nova</w:t>
      </w:r>
      <w:r w:rsidRPr="008602F3">
        <w:rPr>
          <w:rFonts w:ascii="Times New Roman" w:hAnsi="Times New Roman"/>
          <w:b w:val="0"/>
          <w:sz w:val="22"/>
        </w:rPr>
        <w:t>;</w:t>
      </w:r>
    </w:p>
    <w:p w:rsidR="00D443DC" w:rsidRDefault="00D443DC" w:rsidP="00D443DC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3-</w:t>
      </w:r>
      <w:r w:rsidRPr="008602F3">
        <w:rPr>
          <w:rFonts w:ascii="Times New Roman" w:hAnsi="Times New Roman"/>
          <w:b w:val="0"/>
          <w:sz w:val="22"/>
        </w:rPr>
        <w:tab/>
      </w:r>
      <w:r w:rsidR="00023215">
        <w:rPr>
          <w:rFonts w:ascii="Times New Roman" w:hAnsi="Times New Roman"/>
          <w:b w:val="0"/>
          <w:sz w:val="22"/>
        </w:rPr>
        <w:t>O financeiro faz as alterações desejaveis e ou cadastra as informações e grava tudo no sistema.</w:t>
      </w:r>
    </w:p>
    <w:p w:rsidR="00023215" w:rsidRDefault="00023215" w:rsidP="00023215">
      <w:pPr>
        <w:pStyle w:val="Requisito"/>
      </w:pPr>
      <w:r>
        <w:t>[RF002</w:t>
      </w:r>
      <w:r>
        <w:t xml:space="preserve">] </w:t>
      </w:r>
      <w:r>
        <w:t>Cadastro de Contas</w:t>
      </w:r>
    </w:p>
    <w:p w:rsidR="00023215" w:rsidRDefault="00023215" w:rsidP="00023215">
      <w:pPr>
        <w:pStyle w:val="TextoNormal"/>
      </w:pPr>
      <w:r>
        <w:t xml:space="preserve">O sistema deverá ter um ambiente onde ele possa cadastrar e gerenciar </w:t>
      </w:r>
      <w:r>
        <w:t>todas as contas.</w:t>
      </w:r>
    </w:p>
    <w:p w:rsidR="00023215" w:rsidRDefault="00023215" w:rsidP="00023215">
      <w:pPr>
        <w:pStyle w:val="TextoNormal"/>
      </w:pPr>
      <w:r>
        <w:rPr>
          <w:b/>
        </w:rPr>
        <w:t>Ator</w:t>
      </w:r>
      <w:r>
        <w:t>: Financeiro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023215" w:rsidTr="00C941A2">
        <w:tc>
          <w:tcPr>
            <w:tcW w:w="1559" w:type="dxa"/>
            <w:vAlign w:val="center"/>
          </w:tcPr>
          <w:p w:rsidR="00023215" w:rsidRDefault="00023215" w:rsidP="00C941A2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023215" w:rsidRDefault="00023215" w:rsidP="00C941A2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701" w:type="dxa"/>
            <w:vAlign w:val="center"/>
          </w:tcPr>
          <w:p w:rsidR="00023215" w:rsidRDefault="00023215" w:rsidP="00C941A2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023215" w:rsidRDefault="00023215" w:rsidP="00C941A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  <w:vAlign w:val="center"/>
          </w:tcPr>
          <w:p w:rsidR="00023215" w:rsidRDefault="00023215" w:rsidP="00C941A2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023215" w:rsidRDefault="00023215" w:rsidP="00C941A2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  <w:vAlign w:val="center"/>
          </w:tcPr>
          <w:p w:rsidR="00023215" w:rsidRDefault="00023215" w:rsidP="00C941A2">
            <w:pPr>
              <w:pStyle w:val="TextoNormal"/>
              <w:ind w:left="0"/>
            </w:pPr>
            <w:r>
              <w:t>Desejável</w:t>
            </w:r>
          </w:p>
        </w:tc>
      </w:tr>
    </w:tbl>
    <w:p w:rsidR="007A13DB" w:rsidRDefault="00023215" w:rsidP="00023215">
      <w:pPr>
        <w:pStyle w:val="TextoNormal"/>
      </w:pPr>
      <w:r>
        <w:rPr>
          <w:b/>
        </w:rPr>
        <w:t>Entradas e pré condições</w:t>
      </w:r>
      <w:r>
        <w:t>: O usuario</w:t>
      </w:r>
      <w:r>
        <w:t>(financeiro)</w:t>
      </w:r>
      <w:r>
        <w:t xml:space="preserve"> deverá estar logado no sistema para que possa </w:t>
      </w:r>
      <w:r>
        <w:t>cadastrar e gerenciar as contas</w:t>
      </w:r>
      <w:r>
        <w:t>.</w:t>
      </w:r>
    </w:p>
    <w:p w:rsidR="00023215" w:rsidRDefault="00023215" w:rsidP="00023215">
      <w:pPr>
        <w:pStyle w:val="TextoNormal"/>
      </w:pPr>
      <w:r>
        <w:rPr>
          <w:b/>
        </w:rPr>
        <w:t>Saídas e pós condições</w:t>
      </w:r>
      <w:r>
        <w:t xml:space="preserve">: </w:t>
      </w:r>
      <w:r>
        <w:t>Após serem feitas as alterações ou ser feito o cadastro de uma nova conta o usuario(financeiro) deverá gravar as informaç</w:t>
      </w:r>
    </w:p>
    <w:p w:rsidR="00023215" w:rsidRDefault="00023215" w:rsidP="00023215">
      <w:pPr>
        <w:pStyle w:val="destaque1"/>
        <w:outlineLvl w:val="0"/>
      </w:pPr>
      <w:r>
        <w:t>Fluxo de eventos principal</w:t>
      </w:r>
    </w:p>
    <w:p w:rsidR="00023215" w:rsidRPr="008602F3" w:rsidRDefault="00023215" w:rsidP="00023215">
      <w:pPr>
        <w:pStyle w:val="Requisito"/>
        <w:outlineLvl w:val="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1-</w:t>
      </w:r>
      <w:r>
        <w:rPr>
          <w:rFonts w:ascii="Times New Roman" w:hAnsi="Times New Roman"/>
          <w:b w:val="0"/>
          <w:sz w:val="22"/>
        </w:rPr>
        <w:tab/>
        <w:t>O financeiro</w:t>
      </w:r>
      <w:r w:rsidRPr="008602F3">
        <w:rPr>
          <w:rFonts w:ascii="Times New Roman" w:hAnsi="Times New Roman"/>
          <w:b w:val="0"/>
          <w:sz w:val="22"/>
        </w:rPr>
        <w:t xml:space="preserve"> loga no sistema;</w:t>
      </w:r>
    </w:p>
    <w:p w:rsidR="00023215" w:rsidRPr="008602F3" w:rsidRDefault="00023215" w:rsidP="00023215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2-</w:t>
      </w:r>
      <w:r w:rsidRPr="008602F3">
        <w:rPr>
          <w:rFonts w:ascii="Times New Roman" w:hAnsi="Times New Roman"/>
          <w:b w:val="0"/>
          <w:sz w:val="22"/>
        </w:rPr>
        <w:tab/>
        <w:t xml:space="preserve">O </w:t>
      </w:r>
      <w:r>
        <w:rPr>
          <w:rFonts w:ascii="Times New Roman" w:hAnsi="Times New Roman"/>
          <w:b w:val="0"/>
          <w:sz w:val="22"/>
        </w:rPr>
        <w:t>fin</w:t>
      </w:r>
      <w:r w:rsidR="007A13DB">
        <w:rPr>
          <w:rFonts w:ascii="Times New Roman" w:hAnsi="Times New Roman"/>
          <w:b w:val="0"/>
          <w:sz w:val="22"/>
        </w:rPr>
        <w:t>anceiro seleciona uma conta ou cadastra uma nova</w:t>
      </w:r>
      <w:r w:rsidRPr="008602F3">
        <w:rPr>
          <w:rFonts w:ascii="Times New Roman" w:hAnsi="Times New Roman"/>
          <w:b w:val="0"/>
          <w:sz w:val="22"/>
        </w:rPr>
        <w:t>;</w:t>
      </w:r>
    </w:p>
    <w:p w:rsidR="00023215" w:rsidRDefault="00023215" w:rsidP="00023215">
      <w:pPr>
        <w:pStyle w:val="Requisito"/>
        <w:outlineLvl w:val="0"/>
        <w:rPr>
          <w:rFonts w:ascii="Times New Roman" w:hAnsi="Times New Roman"/>
          <w:b w:val="0"/>
          <w:sz w:val="22"/>
        </w:rPr>
      </w:pPr>
      <w:r w:rsidRPr="008602F3">
        <w:rPr>
          <w:rFonts w:ascii="Times New Roman" w:hAnsi="Times New Roman"/>
          <w:b w:val="0"/>
          <w:sz w:val="22"/>
        </w:rPr>
        <w:t>3-</w:t>
      </w:r>
      <w:r w:rsidRPr="008602F3">
        <w:rPr>
          <w:rFonts w:ascii="Times New Roman" w:hAnsi="Times New Roman"/>
          <w:b w:val="0"/>
          <w:sz w:val="22"/>
        </w:rPr>
        <w:tab/>
      </w:r>
      <w:r>
        <w:rPr>
          <w:rFonts w:ascii="Times New Roman" w:hAnsi="Times New Roman"/>
          <w:b w:val="0"/>
          <w:sz w:val="22"/>
        </w:rPr>
        <w:t>O financeiro faz as alterações desejaveis e ou cadastra as informações e grava tudo no sistema.</w:t>
      </w:r>
    </w:p>
    <w:p w:rsidR="00D57039" w:rsidRPr="00D57039" w:rsidRDefault="00D57039" w:rsidP="00D57039">
      <w:pPr>
        <w:rPr>
          <w:noProof/>
          <w:sz w:val="22"/>
        </w:rPr>
      </w:pPr>
    </w:p>
    <w:sectPr w:rsidR="00D57039" w:rsidRPr="00D57039">
      <w:head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988" w:rsidRDefault="00D04988">
      <w:r>
        <w:separator/>
      </w:r>
    </w:p>
  </w:endnote>
  <w:endnote w:type="continuationSeparator" w:id="0">
    <w:p w:rsidR="00D04988" w:rsidRDefault="00D0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988" w:rsidRDefault="00D04988">
      <w:r>
        <w:separator/>
      </w:r>
    </w:p>
  </w:footnote>
  <w:footnote w:type="continuationSeparator" w:id="0">
    <w:p w:rsidR="00D04988" w:rsidRDefault="00D04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3217F3">
      <w:tc>
        <w:tcPr>
          <w:tcW w:w="4621" w:type="dxa"/>
        </w:tcPr>
        <w:p w:rsidR="003217F3" w:rsidRDefault="003217F3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3217F3" w:rsidRDefault="003217F3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&lt;Opcional&gt; 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7A13DB">
            <w:rPr>
              <w:rStyle w:val="Nmerodepgina"/>
              <w:noProof/>
              <w:snapToGrid w:val="0"/>
              <w:lang w:eastAsia="en-US"/>
            </w:rPr>
            <w:t>5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7A13DB">
            <w:rPr>
              <w:rStyle w:val="Nmerodepgina"/>
              <w:noProof/>
              <w:snapToGrid w:val="0"/>
              <w:lang w:eastAsia="en-US"/>
            </w:rPr>
            <w:t>5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:rsidR="003217F3" w:rsidRDefault="003217F3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decimal"/>
      <w:pStyle w:val="Ttulo3"/>
      <w:lvlText w:val="%3."/>
      <w:legacy w:legacy="1" w:legacySpace="0" w:legacyIndent="576"/>
      <w:lvlJc w:val="left"/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16"/>
  </w:num>
  <w:num w:numId="12">
    <w:abstractNumId w:val="6"/>
  </w:num>
  <w:num w:numId="13">
    <w:abstractNumId w:val="22"/>
  </w:num>
  <w:num w:numId="14">
    <w:abstractNumId w:val="13"/>
  </w:num>
  <w:num w:numId="15">
    <w:abstractNumId w:val="19"/>
  </w:num>
  <w:num w:numId="16">
    <w:abstractNumId w:val="21"/>
  </w:num>
  <w:num w:numId="17">
    <w:abstractNumId w:val="0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CB"/>
    <w:rsid w:val="0001301D"/>
    <w:rsid w:val="00023215"/>
    <w:rsid w:val="000363BD"/>
    <w:rsid w:val="00052268"/>
    <w:rsid w:val="00082CE1"/>
    <w:rsid w:val="00180537"/>
    <w:rsid w:val="002157C5"/>
    <w:rsid w:val="00226D59"/>
    <w:rsid w:val="00241352"/>
    <w:rsid w:val="00261460"/>
    <w:rsid w:val="002B1FE1"/>
    <w:rsid w:val="002C58EC"/>
    <w:rsid w:val="002D317B"/>
    <w:rsid w:val="003139FE"/>
    <w:rsid w:val="003217F3"/>
    <w:rsid w:val="00334185"/>
    <w:rsid w:val="00345C32"/>
    <w:rsid w:val="0036538C"/>
    <w:rsid w:val="003F015A"/>
    <w:rsid w:val="003F2F1A"/>
    <w:rsid w:val="004413C3"/>
    <w:rsid w:val="00443C26"/>
    <w:rsid w:val="0046153C"/>
    <w:rsid w:val="0049727D"/>
    <w:rsid w:val="004C38A7"/>
    <w:rsid w:val="004E502A"/>
    <w:rsid w:val="00505C5A"/>
    <w:rsid w:val="00507A67"/>
    <w:rsid w:val="00557164"/>
    <w:rsid w:val="005A6DFD"/>
    <w:rsid w:val="005D09DD"/>
    <w:rsid w:val="005D35D2"/>
    <w:rsid w:val="006A4A14"/>
    <w:rsid w:val="00707946"/>
    <w:rsid w:val="007A13DB"/>
    <w:rsid w:val="007C79A0"/>
    <w:rsid w:val="00824DE8"/>
    <w:rsid w:val="008602F3"/>
    <w:rsid w:val="008D7EDF"/>
    <w:rsid w:val="00943C68"/>
    <w:rsid w:val="0094565D"/>
    <w:rsid w:val="00951779"/>
    <w:rsid w:val="009B5E5F"/>
    <w:rsid w:val="009C1696"/>
    <w:rsid w:val="00A54961"/>
    <w:rsid w:val="00AB77D9"/>
    <w:rsid w:val="00AE6D7C"/>
    <w:rsid w:val="00AF0B60"/>
    <w:rsid w:val="00AF5D73"/>
    <w:rsid w:val="00B44FE1"/>
    <w:rsid w:val="00B73547"/>
    <w:rsid w:val="00BA3E0B"/>
    <w:rsid w:val="00BB6465"/>
    <w:rsid w:val="00BB7BDA"/>
    <w:rsid w:val="00BC38EE"/>
    <w:rsid w:val="00BF2135"/>
    <w:rsid w:val="00C01C8C"/>
    <w:rsid w:val="00C14D44"/>
    <w:rsid w:val="00CD050F"/>
    <w:rsid w:val="00D04988"/>
    <w:rsid w:val="00D311EA"/>
    <w:rsid w:val="00D443DC"/>
    <w:rsid w:val="00D460CE"/>
    <w:rsid w:val="00D57039"/>
    <w:rsid w:val="00DC012F"/>
    <w:rsid w:val="00E55686"/>
    <w:rsid w:val="00EB00CB"/>
    <w:rsid w:val="00F153C9"/>
    <w:rsid w:val="00F57666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basedOn w:val="Fontepargpadro"/>
    <w:uiPriority w:val="99"/>
    <w:unhideWhenUsed/>
    <w:rsid w:val="0024135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FE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FE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</w:rPr>
  </w:style>
  <w:style w:type="paragraph" w:styleId="Numerada">
    <w:name w:val="List Number"/>
    <w:next w:val="TextoNormal"/>
    <w:semiHidden/>
    <w:pPr>
      <w:numPr>
        <w:numId w:val="26"/>
      </w:numPr>
      <w:spacing w:before="240" w:after="120"/>
      <w:ind w:left="851" w:hanging="288"/>
    </w:pPr>
    <w:rPr>
      <w:noProof/>
      <w:sz w:val="22"/>
    </w:rPr>
  </w:style>
  <w:style w:type="paragraph" w:styleId="Commarcadores3">
    <w:name w:val="List Bullet 3"/>
    <w:semiHidden/>
    <w:pPr>
      <w:ind w:left="859" w:hanging="283"/>
    </w:pPr>
    <w:rPr>
      <w:noProof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</w:rPr>
  </w:style>
  <w:style w:type="paragraph" w:customStyle="1" w:styleId="Bullet1">
    <w:name w:val="Bullet 1"/>
    <w:pPr>
      <w:ind w:left="859" w:hanging="283"/>
    </w:pPr>
    <w:rPr>
      <w:noProof/>
    </w:rPr>
  </w:style>
  <w:style w:type="paragraph" w:customStyle="1" w:styleId="Bullet2">
    <w:name w:val="Bullet 2"/>
    <w:pPr>
      <w:spacing w:after="60"/>
      <w:ind w:left="859" w:hanging="283"/>
    </w:pPr>
    <w:rPr>
      <w:noProof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/>
    </w:rPr>
  </w:style>
  <w:style w:type="paragraph" w:customStyle="1" w:styleId="Item">
    <w:name w:val="Item"/>
    <w:pPr>
      <w:ind w:left="576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semiHidden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semiHidden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semiHidden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</w:rPr>
  </w:style>
  <w:style w:type="paragraph" w:customStyle="1" w:styleId="CabealhoCapa1">
    <w:name w:val="Cabeçalho Capa 1"/>
    <w:rPr>
      <w:rFonts w:ascii="Arial" w:hAnsi="Arial"/>
      <w:b/>
      <w:noProof/>
    </w:rPr>
  </w:style>
  <w:style w:type="paragraph" w:customStyle="1" w:styleId="CabealhoCapa2">
    <w:name w:val="Cabeçalho Capa 2"/>
    <w:rPr>
      <w:rFonts w:ascii="Arial" w:hAnsi="Arial"/>
      <w:noProof/>
      <w:sz w:val="16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basedOn w:val="Fontepargpadro"/>
    <w:uiPriority w:val="99"/>
    <w:unhideWhenUsed/>
    <w:rsid w:val="0024135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4FE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%20Hugo%20Costa\Downloads\documento-de-requisit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0E058-A0CB-47F7-A248-64B06C63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documento-de-requisitos.dotx</Template>
  <TotalTime>459</TotalTime>
  <Pages>5</Pages>
  <Words>1227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Manager/>
  <Company>UFU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Victor Hugo Costa</dc:creator>
  <cp:keywords/>
  <dc:description>Versão 1.0</dc:description>
  <cp:lastModifiedBy>monumento</cp:lastModifiedBy>
  <cp:revision>49</cp:revision>
  <cp:lastPrinted>2017-04-19T19:45:00Z</cp:lastPrinted>
  <dcterms:created xsi:type="dcterms:W3CDTF">2017-03-23T11:03:00Z</dcterms:created>
  <dcterms:modified xsi:type="dcterms:W3CDTF">2017-04-20T20:48:00Z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