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F3" w:rsidRDefault="00557164">
      <w:pPr>
        <w:pStyle w:val="CabealhoCapa1"/>
      </w:pPr>
      <w:r>
        <w:t>ADS-UniBR</w:t>
      </w:r>
    </w:p>
    <w:p w:rsidR="003217F3" w:rsidRDefault="003217F3">
      <w:pPr>
        <w:pStyle w:val="CabealhoCapa2"/>
      </w:pPr>
    </w:p>
    <w:p w:rsidR="003217F3" w:rsidRDefault="00EB00CB">
      <w:pPr>
        <w:jc w:val="center"/>
        <w:rPr>
          <w:rFonts w:ascii="Arial" w:hAnsi="Arial"/>
        </w:rPr>
        <w:sectPr w:rsidR="003217F3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B448578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17F3" w:rsidRDefault="003217F3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443C26">
                              <w:t>SIG – Sistema Integrado de Gestão</w:t>
                            </w:r>
                          </w:p>
                          <w:p w:rsidR="003217F3" w:rsidRDefault="00226D59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EB00CB">
                              <w:t>1.0</w:t>
                            </w:r>
                            <w:r>
                              <w:t xml:space="preserve"> - </w:t>
                            </w:r>
                            <w:r w:rsidR="00707946">
                              <w:t>abril</w:t>
                            </w:r>
                            <w:r>
                              <w:t xml:space="preserve"> de </w:t>
                            </w:r>
                            <w:r w:rsidR="00EB00CB">
                              <w:t>2017</w:t>
                            </w:r>
                            <w:r w:rsidR="00052268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4857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GD9paarAgAAoQUAAA4AAAAA&#10;AAAAAAAAAAAALgIAAGRycy9lMm9Eb2MueG1sUEsBAi0AFAAGAAgAAAAhAAyD16vhAAAACgEAAA8A&#10;AAAAAAAAAAAAAAAABQUAAGRycy9kb3ducmV2LnhtbFBLBQYAAAAABAAEAPMAAAATBgAAAAA=&#10;" filled="f" stroked="f">
                <v:textbox inset="0,0,0,0">
                  <w:txbxContent>
                    <w:p w:rsidR="003217F3" w:rsidRDefault="003217F3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443C26">
                        <w:t>SIG – Sistema Integrado de Gestão</w:t>
                      </w:r>
                    </w:p>
                    <w:p w:rsidR="003217F3" w:rsidRDefault="00226D59">
                      <w:pPr>
                        <w:pStyle w:val="Verso"/>
                      </w:pPr>
                      <w:r>
                        <w:t xml:space="preserve">Versão </w:t>
                      </w:r>
                      <w:r w:rsidR="00EB00CB">
                        <w:t>1.0</w:t>
                      </w:r>
                      <w:r>
                        <w:t xml:space="preserve"> - </w:t>
                      </w:r>
                      <w:r w:rsidR="00707946">
                        <w:t>abril</w:t>
                      </w:r>
                      <w:r>
                        <w:t xml:space="preserve"> de </w:t>
                      </w:r>
                      <w:r w:rsidR="00EB00CB">
                        <w:t>2017</w:t>
                      </w:r>
                      <w:r w:rsidR="00052268">
                        <w:t>.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3217F3" w:rsidRDefault="003217F3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3217F3" w:rsidRDefault="003217F3">
      <w:pPr>
        <w:pStyle w:val="Ttulo-Item"/>
        <w:pBdr>
          <w:top w:val="single" w:sz="6" w:space="4" w:color="auto"/>
        </w:pBdr>
        <w:spacing w:before="120"/>
        <w:rPr>
          <w:sz w:val="24"/>
          <w:szCs w:val="24"/>
        </w:rPr>
      </w:pPr>
      <w:r w:rsidRPr="002C58EC">
        <w:rPr>
          <w:sz w:val="24"/>
          <w:szCs w:val="24"/>
        </w:rPr>
        <w:t>Equipe Responsável pela Elaboração</w:t>
      </w:r>
    </w:p>
    <w:p w:rsidR="002C58EC" w:rsidRPr="002C58EC" w:rsidRDefault="002C58EC" w:rsidP="002C58EC">
      <w:pPr>
        <w:pStyle w:val="TextoNormal"/>
      </w:pPr>
    </w:p>
    <w:p w:rsidR="003217F3" w:rsidRPr="002C58EC" w:rsidRDefault="00F57666" w:rsidP="002C58EC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</w:t>
      </w:r>
      <w:r w:rsidR="00052268" w:rsidRPr="002C58EC">
        <w:rPr>
          <w:sz w:val="24"/>
          <w:szCs w:val="24"/>
        </w:rPr>
        <w:t>Bruno Alves da Silva</w:t>
      </w:r>
      <w:r w:rsidR="00524511">
        <w:rPr>
          <w:sz w:val="24"/>
          <w:szCs w:val="24"/>
        </w:rPr>
        <w:t xml:space="preserve"> -</w:t>
      </w:r>
      <w:r w:rsidRPr="002C58EC">
        <w:rPr>
          <w:sz w:val="24"/>
          <w:szCs w:val="24"/>
        </w:rPr>
        <w:t xml:space="preserve"> </w:t>
      </w:r>
      <w:r w:rsidR="00E55686" w:rsidRPr="002C58EC">
        <w:rPr>
          <w:sz w:val="24"/>
          <w:szCs w:val="24"/>
        </w:rPr>
        <w:t>Analista de Sistemas/Negócios</w:t>
      </w:r>
    </w:p>
    <w:p w:rsidR="003217F3" w:rsidRPr="002C58EC" w:rsidRDefault="00F57666" w:rsidP="002C58EC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</w:t>
      </w:r>
      <w:r w:rsidR="00052268" w:rsidRPr="002C58EC">
        <w:rPr>
          <w:sz w:val="24"/>
          <w:szCs w:val="24"/>
        </w:rPr>
        <w:t>William Barreto Lope</w:t>
      </w:r>
      <w:r w:rsidR="003217F3" w:rsidRPr="002C58EC">
        <w:rPr>
          <w:sz w:val="24"/>
          <w:szCs w:val="24"/>
        </w:rPr>
        <w:tab/>
      </w:r>
      <w:r w:rsidR="00524511">
        <w:rPr>
          <w:sz w:val="24"/>
          <w:szCs w:val="24"/>
        </w:rPr>
        <w:t>-</w:t>
      </w:r>
      <w:r w:rsidRPr="002C58EC">
        <w:rPr>
          <w:sz w:val="24"/>
          <w:szCs w:val="24"/>
        </w:rPr>
        <w:t xml:space="preserve"> Database Administrator</w:t>
      </w:r>
    </w:p>
    <w:p w:rsidR="00F57666" w:rsidRPr="002C58EC" w:rsidRDefault="00F57666" w:rsidP="002C58EC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</w:t>
      </w:r>
      <w:r w:rsidR="00052268" w:rsidRPr="002C58EC">
        <w:rPr>
          <w:sz w:val="24"/>
          <w:szCs w:val="24"/>
        </w:rPr>
        <w:t>Victor Hugo Lopes dos Santos Costa</w:t>
      </w:r>
      <w:r w:rsidR="00524511">
        <w:rPr>
          <w:sz w:val="24"/>
          <w:szCs w:val="24"/>
        </w:rPr>
        <w:t xml:space="preserve"> -</w:t>
      </w:r>
      <w:r w:rsidRPr="002C58EC">
        <w:rPr>
          <w:sz w:val="24"/>
          <w:szCs w:val="24"/>
        </w:rPr>
        <w:t xml:space="preserve"> Analista de Sistemas/Negócios</w:t>
      </w:r>
    </w:p>
    <w:p w:rsidR="003217F3" w:rsidRPr="002C58EC" w:rsidRDefault="003217F3">
      <w:pPr>
        <w:pStyle w:val="Item"/>
        <w:rPr>
          <w:sz w:val="24"/>
          <w:szCs w:val="24"/>
        </w:rPr>
      </w:pPr>
    </w:p>
    <w:p w:rsidR="003217F3" w:rsidRDefault="003217F3">
      <w:pPr>
        <w:pStyle w:val="Ttulo-Item"/>
        <w:pBdr>
          <w:top w:val="single" w:sz="6" w:space="4" w:color="auto"/>
        </w:pBdr>
        <w:spacing w:before="120"/>
        <w:rPr>
          <w:sz w:val="24"/>
          <w:szCs w:val="24"/>
        </w:rPr>
      </w:pPr>
      <w:r w:rsidRPr="002C58EC">
        <w:rPr>
          <w:sz w:val="24"/>
          <w:szCs w:val="24"/>
        </w:rPr>
        <w:t>Público Alvo</w:t>
      </w:r>
    </w:p>
    <w:p w:rsidR="002C58EC" w:rsidRPr="002C58EC" w:rsidRDefault="002C58EC" w:rsidP="002C58EC">
      <w:pPr>
        <w:pStyle w:val="TextoNormal"/>
      </w:pPr>
    </w:p>
    <w:p w:rsidR="003217F3" w:rsidRPr="002C58EC" w:rsidRDefault="003217F3" w:rsidP="002C58EC">
      <w:pPr>
        <w:pStyle w:val="Item"/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 xml:space="preserve">Este manual destina-se a </w:t>
      </w:r>
      <w:r w:rsidR="006A4A14" w:rsidRPr="002C58EC">
        <w:rPr>
          <w:sz w:val="24"/>
          <w:szCs w:val="24"/>
        </w:rPr>
        <w:t xml:space="preserve">equipe </w:t>
      </w:r>
      <w:r w:rsidR="000363BD" w:rsidRPr="002C58EC">
        <w:rPr>
          <w:sz w:val="24"/>
          <w:szCs w:val="24"/>
        </w:rPr>
        <w:t>de desenvolvimento do modulo financeiro do sistema de ERP SIG – Sistema Integrado de Gestão.</w:t>
      </w:r>
    </w:p>
    <w:p w:rsidR="003217F3" w:rsidRDefault="00226D59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1.0</w:t>
      </w:r>
      <w:r w:rsidR="003217F3">
        <w:rPr>
          <w:rFonts w:ascii="Arial" w:hAnsi="Arial"/>
          <w:sz w:val="16"/>
        </w:rPr>
        <w:t xml:space="preserve"> -</w:t>
      </w:r>
      <w:r>
        <w:rPr>
          <w:rFonts w:ascii="Arial" w:hAnsi="Arial"/>
          <w:sz w:val="16"/>
        </w:rPr>
        <w:t xml:space="preserve"> São Vicente , março de 2017.</w:t>
      </w:r>
    </w:p>
    <w:p w:rsidR="00226D59" w:rsidRDefault="003217F3" w:rsidP="00226D59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Dúvidas, críticas e sugestões devem ser encaminhadas por escrito para o seguinte </w:t>
      </w:r>
      <w:r w:rsidR="00226D59">
        <w:rPr>
          <w:rFonts w:ascii="Arial" w:hAnsi="Arial"/>
          <w:sz w:val="16"/>
        </w:rPr>
        <w:t>endereço eletrônico:</w:t>
      </w:r>
    </w:p>
    <w:p w:rsidR="00226D59" w:rsidRDefault="00226D59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Bruno Alves da Silva - </w:t>
      </w:r>
      <w:r w:rsidR="00241352" w:rsidRPr="00241352">
        <w:rPr>
          <w:rFonts w:ascii="Arial" w:hAnsi="Arial"/>
          <w:sz w:val="16"/>
        </w:rPr>
        <w:t>buno.sierra@gmail.com</w:t>
      </w:r>
    </w:p>
    <w:p w:rsidR="00241352" w:rsidRDefault="00241352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William Barreto Lopes - </w:t>
      </w:r>
      <w:r w:rsidRPr="00241352">
        <w:rPr>
          <w:rFonts w:ascii="Arial" w:hAnsi="Arial"/>
          <w:sz w:val="16"/>
        </w:rPr>
        <w:t>barreto_lost@hotmail.com</w:t>
      </w:r>
    </w:p>
    <w:p w:rsidR="00241352" w:rsidRPr="00241352" w:rsidRDefault="00241352">
      <w:pPr>
        <w:pStyle w:val="TextoNormal"/>
        <w:ind w:left="900" w:right="1109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>Victor Hugo Lopes dos Santos Costa – victor.hlscosta@gmail.com</w:t>
      </w:r>
    </w:p>
    <w:p w:rsidR="003217F3" w:rsidRDefault="003217F3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3217F3" w:rsidRDefault="003217F3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3217F3" w:rsidRDefault="003217F3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3217F3" w:rsidRDefault="003217F3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3217F3" w:rsidRDefault="003217F3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  <w:sectPr w:rsidR="003217F3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864" w:gutter="0"/>
          <w:pgNumType w:start="1"/>
          <w:cols w:space="720"/>
        </w:sectPr>
      </w:pPr>
    </w:p>
    <w:p w:rsidR="003217F3" w:rsidRDefault="003217F3">
      <w:pPr>
        <w:pStyle w:val="Sumrio-Captulo"/>
        <w:ind w:right="-427"/>
      </w:pPr>
      <w:r>
        <w:lastRenderedPageBreak/>
        <w:t>Sumário</w:t>
      </w:r>
    </w:p>
    <w:p w:rsidR="003217F3" w:rsidRDefault="003217F3">
      <w:pPr>
        <w:pStyle w:val="Sumrio1"/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"2-4" \t "Heading 1;1" </w:instrText>
      </w:r>
      <w:r>
        <w:rPr>
          <w:b w:val="0"/>
          <w:caps w:val="0"/>
        </w:rPr>
        <w:fldChar w:fldCharType="separate"/>
      </w:r>
      <w:r>
        <w:t>Introdução</w:t>
      </w:r>
      <w:r>
        <w:tab/>
        <w:t>P</w:t>
      </w:r>
      <w:r>
        <w:fldChar w:fldCharType="begin"/>
      </w:r>
      <w:r>
        <w:instrText xml:space="preserve"> PAGEREF _Toc490910515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Visão geral deste documento</w:t>
      </w:r>
      <w:r>
        <w:tab/>
        <w:t>P</w:t>
      </w:r>
      <w:r>
        <w:fldChar w:fldCharType="begin"/>
      </w:r>
      <w:r>
        <w:instrText xml:space="preserve"> PAGEREF _Toc490910516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Convenções, termos e abreviações</w:t>
      </w:r>
      <w:r>
        <w:tab/>
        <w:t>P</w:t>
      </w:r>
      <w:r>
        <w:fldChar w:fldCharType="begin"/>
      </w:r>
      <w:r>
        <w:instrText xml:space="preserve"> PAGEREF _Toc490910517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1.Identificação dos Requisitos</w:t>
      </w:r>
      <w:r>
        <w:tab/>
        <w:t>P</w:t>
      </w:r>
      <w:r>
        <w:fldChar w:fldCharType="begin"/>
      </w:r>
      <w:r>
        <w:instrText xml:space="preserve"> PAGEREF _Toc490910518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2.Prioridades dos Requisitos</w:t>
      </w:r>
      <w:r>
        <w:tab/>
        <w:t>P</w:t>
      </w:r>
      <w:r>
        <w:fldChar w:fldCharType="begin"/>
      </w:r>
      <w:r>
        <w:instrText xml:space="preserve"> PAGEREF _Toc490910519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t>Referências</w:t>
      </w:r>
      <w:r>
        <w:tab/>
        <w:t>P</w:t>
      </w:r>
      <w:r>
        <w:fldChar w:fldCharType="begin"/>
      </w:r>
      <w:r>
        <w:instrText xml:space="preserve"> PAGEREF _Toc490910520 \h </w:instrText>
      </w:r>
      <w:r>
        <w:fldChar w:fldCharType="separate"/>
      </w:r>
      <w:r w:rsidR="00B44FE1">
        <w:rPr>
          <w:b w:val="0"/>
          <w:bCs/>
          <w:noProof/>
        </w:rPr>
        <w:t>Erro! Indicador não definido.</w:t>
      </w:r>
      <w:r>
        <w:fldChar w:fldCharType="end"/>
      </w:r>
    </w:p>
    <w:p w:rsidR="003217F3" w:rsidRDefault="003217F3">
      <w:pPr>
        <w:pStyle w:val="Sumrio1"/>
      </w:pPr>
      <w:r>
        <w:t>CAPÍTULO 1 - Descrição geral do sistema</w:t>
      </w:r>
      <w:r>
        <w:tab/>
        <w:t>C1 . P</w:t>
      </w:r>
      <w:r>
        <w:fldChar w:fldCharType="begin"/>
      </w:r>
      <w:r>
        <w:instrText xml:space="preserve"> PAGEREF _Toc490910521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Abrangência e sistemas relacionados</w:t>
      </w:r>
      <w:r>
        <w:tab/>
        <w:t>C1 . P</w:t>
      </w:r>
      <w:r>
        <w:fldChar w:fldCharType="begin"/>
      </w:r>
      <w:r>
        <w:instrText xml:space="preserve"> PAGEREF _Toc490910522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Descrição dos usuários</w:t>
      </w:r>
      <w:r>
        <w:tab/>
        <w:t>C1 . P</w:t>
      </w:r>
      <w:r>
        <w:fldChar w:fldCharType="begin"/>
      </w:r>
      <w:r>
        <w:instrText xml:space="preserve"> PAGEREF _Toc490910523 \h </w:instrText>
      </w:r>
      <w:r>
        <w:fldChar w:fldCharType="separate"/>
      </w:r>
      <w:r w:rsidR="00B44FE1">
        <w:rPr>
          <w:noProof/>
        </w:rPr>
        <w:t>3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1.&lt;Opcional&gt; &lt;Nome de um tipo específico de usuário&gt;</w:t>
      </w:r>
      <w:r>
        <w:tab/>
        <w:t>C1 . P</w:t>
      </w:r>
      <w:r>
        <w:fldChar w:fldCharType="begin"/>
      </w:r>
      <w:r>
        <w:instrText xml:space="preserve"> PAGEREF _Toc490910524 \h </w:instrText>
      </w:r>
      <w:r>
        <w:fldChar w:fldCharType="separate"/>
      </w:r>
      <w:r w:rsidR="00B44FE1">
        <w:rPr>
          <w:noProof/>
        </w:rPr>
        <w:t>3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2.&lt;Opcional&gt; &lt;Nome de outro tipo específico de usuário &gt;</w:t>
      </w:r>
      <w:r>
        <w:tab/>
        <w:t>C1 . P</w:t>
      </w:r>
      <w:r>
        <w:fldChar w:fldCharType="begin"/>
      </w:r>
      <w:r>
        <w:instrText xml:space="preserve"> PAGEREF _Toc490910525 \h </w:instrText>
      </w:r>
      <w:r>
        <w:fldChar w:fldCharType="separate"/>
      </w:r>
      <w:r w:rsidR="00B44FE1">
        <w:rPr>
          <w:b/>
          <w:bCs/>
          <w:noProof/>
        </w:rPr>
        <w:t>Erro! Indicador não definido.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3.…</w:t>
      </w:r>
      <w:r>
        <w:tab/>
        <w:t>C1 . P</w:t>
      </w:r>
      <w:r>
        <w:fldChar w:fldCharType="begin"/>
      </w:r>
      <w:r>
        <w:instrText xml:space="preserve"> PAGEREF _Toc490910526 \h </w:instrText>
      </w:r>
      <w:r>
        <w:fldChar w:fldCharType="separate"/>
      </w:r>
      <w:r w:rsidR="00B44FE1">
        <w:rPr>
          <w:b/>
          <w:bCs/>
          <w:noProof/>
        </w:rPr>
        <w:t>Erro! Indicador não definido.</w:t>
      </w:r>
      <w:r>
        <w:fldChar w:fldCharType="end"/>
      </w:r>
    </w:p>
    <w:p w:rsidR="003217F3" w:rsidRDefault="003217F3">
      <w:pPr>
        <w:pStyle w:val="Sumrio1"/>
      </w:pPr>
      <w:r>
        <w:t>CAPÍTULO 2 - Requisitos funcionais (casos de uso)</w:t>
      </w:r>
      <w:r>
        <w:tab/>
        <w:t>C2 . P</w:t>
      </w:r>
      <w:r>
        <w:fldChar w:fldCharType="begin"/>
      </w:r>
      <w:r>
        <w:instrText xml:space="preserve"> PAGEREF _Toc490910527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&lt;Nome de subseção para agrupar casos de uso correlacionados&gt;</w:t>
      </w:r>
      <w:r>
        <w:tab/>
        <w:t>C2 . P</w:t>
      </w:r>
      <w:r>
        <w:fldChar w:fldCharType="begin"/>
      </w:r>
      <w:r>
        <w:instrText xml:space="preserve"> PAGEREF _Toc490910528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[RF001] &lt;Nome do caso de uso&gt;</w:t>
      </w:r>
      <w:r>
        <w:tab/>
        <w:t>C2 . P</w:t>
      </w:r>
      <w:r>
        <w:fldChar w:fldCharType="begin"/>
      </w:r>
      <w:r>
        <w:instrText xml:space="preserve"> PAGEREF _Toc490910529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4"/>
      </w:pPr>
      <w:r>
        <w:t>Fluxo de eventos principal</w:t>
      </w:r>
      <w:r>
        <w:tab/>
        <w:t>C2 . P</w:t>
      </w:r>
      <w:r>
        <w:fldChar w:fldCharType="begin"/>
      </w:r>
      <w:r>
        <w:instrText xml:space="preserve"> PAGEREF _Toc490910530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4"/>
      </w:pPr>
      <w:r>
        <w:t>&lt;Opcional&gt; Fluxos secundários (alternativos e de exceção)</w:t>
      </w:r>
      <w:r>
        <w:tab/>
        <w:t>C2 . P</w:t>
      </w:r>
      <w:r>
        <w:fldChar w:fldCharType="begin"/>
      </w:r>
      <w:r>
        <w:instrText xml:space="preserve"> PAGEREF _Toc490910531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[RF…] &lt;Nome de outro caso de uso&gt;</w:t>
      </w:r>
      <w:r>
        <w:tab/>
        <w:t>C2 . P</w:t>
      </w:r>
      <w:r>
        <w:fldChar w:fldCharType="begin"/>
      </w:r>
      <w:r>
        <w:instrText xml:space="preserve"> PAGEREF _Toc490910532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t>&lt;Nome de outra subseção para agrupar outros casos de uso correlacionados&gt;</w:t>
      </w:r>
      <w:r>
        <w:tab/>
        <w:t>C2 . P</w:t>
      </w:r>
      <w:r>
        <w:fldChar w:fldCharType="begin"/>
      </w:r>
      <w:r>
        <w:instrText xml:space="preserve"> PAGEREF _Toc490910533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t>…</w:t>
      </w:r>
      <w:r>
        <w:tab/>
        <w:t>C2 . P</w:t>
      </w:r>
      <w:r>
        <w:fldChar w:fldCharType="begin"/>
      </w:r>
      <w:r>
        <w:instrText xml:space="preserve"> PAGEREF _Toc490910534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1"/>
      </w:pPr>
      <w:r>
        <w:t>CAPÍTULO 3 - Requisitos não funcionais</w:t>
      </w:r>
      <w:r>
        <w:tab/>
        <w:t>C3 . P</w:t>
      </w:r>
      <w:r>
        <w:fldChar w:fldCharType="begin"/>
      </w:r>
      <w:r>
        <w:instrText xml:space="preserve"> PAGEREF _Toc490910535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Usabilidade</w:t>
      </w:r>
      <w:r>
        <w:tab/>
        <w:t>C3 . P</w:t>
      </w:r>
      <w:r>
        <w:fldChar w:fldCharType="begin"/>
      </w:r>
      <w:r>
        <w:instrText xml:space="preserve"> PAGEREF _Toc490910536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[NF001] &lt;Nome do requisito&gt;</w:t>
      </w:r>
      <w:r>
        <w:tab/>
        <w:t>C3 . P</w:t>
      </w:r>
      <w:r>
        <w:fldChar w:fldCharType="begin"/>
      </w:r>
      <w:r>
        <w:instrText xml:space="preserve"> PAGEREF _Toc490910537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_Toc490910538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Confiabilidade</w:t>
      </w:r>
      <w:r>
        <w:tab/>
        <w:t>C3 . P</w:t>
      </w:r>
      <w:r>
        <w:fldChar w:fldCharType="begin"/>
      </w:r>
      <w:r>
        <w:instrText xml:space="preserve"> PAGEREF _Toc490910539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_Toc490910540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Desempenho</w:t>
      </w:r>
      <w:r>
        <w:tab/>
        <w:t>C3 . P</w:t>
      </w:r>
      <w:r>
        <w:fldChar w:fldCharType="begin"/>
      </w:r>
      <w:r>
        <w:instrText xml:space="preserve"> PAGEREF _Toc490910541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_Toc490910542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t>Segurança</w:t>
      </w:r>
      <w:r>
        <w:tab/>
        <w:t>C3 . P</w:t>
      </w:r>
      <w:r>
        <w:fldChar w:fldCharType="begin"/>
      </w:r>
      <w:r>
        <w:instrText xml:space="preserve"> PAGEREF _Toc490910543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_Toc490910544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lastRenderedPageBreak/>
        <w:t>Distribuição</w:t>
      </w:r>
      <w:r>
        <w:tab/>
        <w:t>C3 . P</w:t>
      </w:r>
      <w:r>
        <w:fldChar w:fldCharType="begin"/>
      </w:r>
      <w:r>
        <w:instrText xml:space="preserve"> PAGEREF _Toc490910545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_Toc490910546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>
        <w:t>Padrões</w:t>
      </w:r>
      <w:r>
        <w:tab/>
        <w:t>C3 . P</w:t>
      </w:r>
      <w:r>
        <w:fldChar w:fldCharType="begin"/>
      </w:r>
      <w:r>
        <w:instrText xml:space="preserve"> PAGEREF _Toc490910547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Pr="0001301D" w:rsidRDefault="003217F3">
      <w:pPr>
        <w:pStyle w:val="Sumrio3"/>
      </w:pPr>
      <w:r>
        <w:t>[NF…] &lt;Nome do requisito&gt;</w:t>
      </w:r>
      <w:r>
        <w:tab/>
        <w:t xml:space="preserve">C3 . </w:t>
      </w:r>
      <w:r w:rsidRPr="0001301D">
        <w:t>P</w:t>
      </w:r>
      <w:r>
        <w:fldChar w:fldCharType="begin"/>
      </w:r>
      <w:r w:rsidRPr="0001301D">
        <w:instrText xml:space="preserve"> PAGEREF _Toc490910548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2"/>
      </w:pPr>
      <w:r w:rsidRPr="0001301D">
        <w:t>Hardware e software</w:t>
      </w:r>
      <w:r w:rsidRPr="0001301D">
        <w:tab/>
        <w:t xml:space="preserve">C3 . </w:t>
      </w:r>
      <w:r>
        <w:t>P</w:t>
      </w:r>
      <w:r>
        <w:fldChar w:fldCharType="begin"/>
      </w:r>
      <w:r>
        <w:instrText xml:space="preserve"> PAGEREF _Toc490910549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3"/>
      </w:pPr>
      <w:r>
        <w:t>[NF…] &lt;Nome do requisito&gt;</w:t>
      </w:r>
      <w:r>
        <w:tab/>
        <w:t>C3 . P</w:t>
      </w:r>
      <w:r>
        <w:fldChar w:fldCharType="begin"/>
      </w:r>
      <w:r>
        <w:instrText xml:space="preserve"> PAGEREF _Toc490910550 \h </w:instrText>
      </w:r>
      <w:r>
        <w:fldChar w:fldCharType="separate"/>
      </w:r>
      <w:r w:rsidR="00B44FE1">
        <w:rPr>
          <w:noProof/>
        </w:rPr>
        <w:t>2</w:t>
      </w:r>
      <w:r>
        <w:fldChar w:fldCharType="end"/>
      </w:r>
    </w:p>
    <w:p w:rsidR="003217F3" w:rsidRDefault="003217F3">
      <w:pPr>
        <w:pStyle w:val="Sumrio1"/>
      </w:pPr>
      <w:r>
        <w:t>CAPÍTULO 4 - &lt;Opcional&gt; Descrição da interface com o usuário</w:t>
      </w:r>
      <w:r>
        <w:tab/>
        <w:t>C4 . P</w:t>
      </w:r>
      <w:r>
        <w:fldChar w:fldCharType="begin"/>
      </w:r>
      <w:r>
        <w:instrText xml:space="preserve"> PAGEREF _Toc490910551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&lt;Identificador de uma interface&gt;</w:t>
      </w:r>
      <w:r>
        <w:tab/>
        <w:t>C4 . P</w:t>
      </w:r>
      <w:r>
        <w:fldChar w:fldCharType="begin"/>
      </w:r>
      <w:r>
        <w:instrText xml:space="preserve"> PAGEREF _Toc490910552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3"/>
        <w:tabs>
          <w:tab w:val="left" w:pos="1152"/>
        </w:tabs>
      </w:pPr>
      <w:r>
        <w:t>1.&lt;Opcional&gt; Críticas da interface</w:t>
      </w:r>
      <w:r>
        <w:tab/>
        <w:t>C4 . P</w:t>
      </w:r>
      <w:r>
        <w:fldChar w:fldCharType="begin"/>
      </w:r>
      <w:r>
        <w:instrText xml:space="preserve"> PAGEREF _Toc490910553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&lt;Identificador de outra interface&gt;</w:t>
      </w:r>
      <w:r>
        <w:tab/>
        <w:t>C4 . P</w:t>
      </w:r>
      <w:r>
        <w:fldChar w:fldCharType="begin"/>
      </w:r>
      <w:r>
        <w:instrText xml:space="preserve"> PAGEREF _Toc490910554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pPr>
        <w:pStyle w:val="Sumrio2"/>
      </w:pPr>
      <w:r>
        <w:t>…</w:t>
      </w:r>
      <w:r>
        <w:tab/>
        <w:t>C4 . P</w:t>
      </w:r>
      <w:r>
        <w:fldChar w:fldCharType="begin"/>
      </w:r>
      <w:r>
        <w:instrText xml:space="preserve"> PAGEREF _Toc490910555 \h </w:instrText>
      </w:r>
      <w:r>
        <w:fldChar w:fldCharType="separate"/>
      </w:r>
      <w:r w:rsidR="00B44FE1">
        <w:rPr>
          <w:noProof/>
        </w:rPr>
        <w:t>1</w:t>
      </w:r>
      <w:r>
        <w:fldChar w:fldCharType="end"/>
      </w:r>
    </w:p>
    <w:p w:rsidR="003217F3" w:rsidRDefault="003217F3">
      <w:r>
        <w:rPr>
          <w:rFonts w:ascii="Arial" w:hAnsi="Arial"/>
          <w:b/>
          <w:caps/>
          <w:noProof/>
          <w:sz w:val="24"/>
        </w:rPr>
        <w:fldChar w:fldCharType="end"/>
      </w:r>
    </w:p>
    <w:p w:rsidR="003217F3" w:rsidRDefault="003217F3">
      <w:pPr>
        <w:sectPr w:rsidR="003217F3">
          <w:headerReference w:type="default" r:id="rId11"/>
          <w:footerReference w:type="default" r:id="rId12"/>
          <w:pgSz w:w="11906" w:h="16838" w:code="9"/>
          <w:pgMar w:top="1134" w:right="1701" w:bottom="2041" w:left="1134" w:header="680" w:footer="680" w:gutter="567"/>
          <w:cols w:space="720"/>
        </w:sectPr>
      </w:pPr>
    </w:p>
    <w:p w:rsidR="003217F3" w:rsidRDefault="003217F3" w:rsidP="00524511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bookmarkStart w:id="9" w:name="_Toc490910515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3217F3" w:rsidRPr="002C58EC" w:rsidRDefault="003217F3" w:rsidP="002C58EC">
      <w:pPr>
        <w:pStyle w:val="TextoNormal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Este documento </w:t>
      </w:r>
      <w:r w:rsidR="009B5E5F" w:rsidRPr="002C58EC">
        <w:rPr>
          <w:sz w:val="24"/>
          <w:szCs w:val="24"/>
        </w:rPr>
        <w:t xml:space="preserve">técnico </w:t>
      </w:r>
      <w:r w:rsidRPr="002C58EC">
        <w:rPr>
          <w:sz w:val="24"/>
          <w:szCs w:val="24"/>
        </w:rPr>
        <w:t>especifica o</w:t>
      </w:r>
      <w:r w:rsidR="009B5E5F" w:rsidRPr="002C58EC">
        <w:rPr>
          <w:sz w:val="24"/>
          <w:szCs w:val="24"/>
        </w:rPr>
        <w:t>s requisitos do modulo financeiro do sistema SIG</w:t>
      </w:r>
      <w:r w:rsidRPr="002C58EC">
        <w:rPr>
          <w:sz w:val="24"/>
          <w:szCs w:val="24"/>
        </w:rPr>
        <w:t xml:space="preserve">, fornecendo aos desenvolvedores as informações necessárias </w:t>
      </w:r>
      <w:r w:rsidR="009B5E5F" w:rsidRPr="002C58EC">
        <w:rPr>
          <w:sz w:val="24"/>
          <w:szCs w:val="24"/>
        </w:rPr>
        <w:t>para seu desenvolvimento</w:t>
      </w:r>
      <w:r w:rsidRPr="002C58EC">
        <w:rPr>
          <w:sz w:val="24"/>
          <w:szCs w:val="24"/>
        </w:rPr>
        <w:t>, assim como para a realização dos testes e homologação do sistema.</w:t>
      </w:r>
    </w:p>
    <w:p w:rsidR="003217F3" w:rsidRDefault="003217F3" w:rsidP="00524511">
      <w:pPr>
        <w:pStyle w:val="Ttulo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9091051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3217F3" w:rsidRPr="002C58EC" w:rsidRDefault="003217F3" w:rsidP="002C58EC">
      <w:pPr>
        <w:pStyle w:val="TextoNormal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 w:rsidR="009B5E5F" w:rsidRPr="002C58EC">
        <w:rPr>
          <w:sz w:val="24"/>
          <w:szCs w:val="24"/>
        </w:rPr>
        <w:t>modulo financeiro do sistema ERP SIG – Sistema Integrado de Gestão</w:t>
      </w:r>
      <w:r w:rsidRPr="002C58EC">
        <w:rPr>
          <w:sz w:val="24"/>
          <w:szCs w:val="24"/>
        </w:rPr>
        <w:t xml:space="preserve"> e estão organizadas como descrito abaixo.</w:t>
      </w:r>
    </w:p>
    <w:p w:rsidR="003217F3" w:rsidRPr="002C58EC" w:rsidRDefault="003217F3" w:rsidP="002C58EC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Seção 2</w:t>
      </w:r>
      <w:r w:rsidRPr="002C58EC">
        <w:rPr>
          <w:b w:val="0"/>
          <w:sz w:val="24"/>
          <w:szCs w:val="24"/>
        </w:rPr>
        <w:t xml:space="preserve"> – Descrição geral do sistema: apresenta uma visão geral do sistema, caracterizando qual é o seu escopo e descrevendo seus usuários.</w:t>
      </w:r>
    </w:p>
    <w:p w:rsidR="003217F3" w:rsidRPr="002C58EC" w:rsidRDefault="003217F3" w:rsidP="002C58EC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b w:val="0"/>
          <w:sz w:val="24"/>
          <w:szCs w:val="24"/>
        </w:rPr>
      </w:pPr>
      <w:r w:rsidRPr="002C58EC">
        <w:rPr>
          <w:sz w:val="24"/>
          <w:szCs w:val="24"/>
        </w:rPr>
        <w:t>Seção 3</w:t>
      </w:r>
      <w:r w:rsidRPr="002C58EC">
        <w:rPr>
          <w:b w:val="0"/>
          <w:sz w:val="24"/>
          <w:szCs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3217F3" w:rsidRPr="002C58EC" w:rsidRDefault="003217F3" w:rsidP="002C58EC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Seção 4</w:t>
      </w:r>
      <w:r w:rsidRPr="002C58EC">
        <w:rPr>
          <w:b w:val="0"/>
          <w:sz w:val="24"/>
          <w:szCs w:val="24"/>
        </w:rPr>
        <w:t xml:space="preserve"> – Requisitos não funcionais:</w:t>
      </w:r>
      <w:r w:rsidRPr="002C58EC">
        <w:rPr>
          <w:sz w:val="24"/>
          <w:szCs w:val="24"/>
        </w:rPr>
        <w:t xml:space="preserve"> </w:t>
      </w:r>
      <w:r w:rsidRPr="002C58EC">
        <w:rPr>
          <w:b w:val="0"/>
          <w:sz w:val="24"/>
          <w:szCs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3217F3" w:rsidRDefault="003217F3" w:rsidP="00524511">
      <w:pPr>
        <w:pStyle w:val="Ttulo2"/>
      </w:pPr>
      <w:bookmarkStart w:id="17" w:name="_Toc467473441"/>
      <w:bookmarkStart w:id="18" w:name="_Toc467473973"/>
      <w:bookmarkStart w:id="19" w:name="_Toc467477712"/>
      <w:bookmarkStart w:id="20" w:name="_Toc467494866"/>
      <w:bookmarkStart w:id="21" w:name="_Toc467495236"/>
      <w:bookmarkStart w:id="22" w:name="_Toc468086042"/>
      <w:bookmarkStart w:id="23" w:name="_Toc490910517"/>
      <w:r>
        <w:t>Convenções, termos e abreviações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3217F3" w:rsidRPr="005A6DFD" w:rsidRDefault="003217F3" w:rsidP="002C58EC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3217F3" w:rsidRPr="005A6DFD" w:rsidRDefault="003217F3" w:rsidP="002C58EC">
      <w:pPr>
        <w:pStyle w:val="Ttulo3"/>
        <w:spacing w:line="360" w:lineRule="auto"/>
        <w:rPr>
          <w:szCs w:val="24"/>
        </w:rPr>
      </w:pPr>
      <w:bookmarkStart w:id="24" w:name="_Toc468086043"/>
      <w:bookmarkStart w:id="25" w:name="_Toc490910518"/>
      <w:r w:rsidRPr="005A6DFD">
        <w:rPr>
          <w:szCs w:val="24"/>
        </w:rPr>
        <w:t>Identificação dos Requisitos</w:t>
      </w:r>
      <w:bookmarkEnd w:id="24"/>
      <w:bookmarkEnd w:id="25"/>
      <w:r w:rsidRPr="005A6DFD">
        <w:rPr>
          <w:szCs w:val="24"/>
        </w:rPr>
        <w:t xml:space="preserve"> </w:t>
      </w:r>
    </w:p>
    <w:p w:rsidR="003217F3" w:rsidRPr="005A6DFD" w:rsidRDefault="003217F3" w:rsidP="002C58EC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>Por convenção, a referência a requisitos é feita através do nome da subseção onde eles estão descritos, seguido do identificador do requisito, de acordo com o esquema abaixo:</w:t>
      </w:r>
    </w:p>
    <w:p w:rsidR="003217F3" w:rsidRPr="005A6DFD" w:rsidRDefault="003217F3" w:rsidP="002C58EC">
      <w:pPr>
        <w:pStyle w:val="TextoNormal"/>
        <w:spacing w:line="360" w:lineRule="auto"/>
        <w:jc w:val="center"/>
        <w:rPr>
          <w:sz w:val="24"/>
          <w:szCs w:val="24"/>
        </w:rPr>
      </w:pPr>
      <w:r w:rsidRPr="005A6DFD">
        <w:rPr>
          <w:sz w:val="24"/>
          <w:szCs w:val="24"/>
        </w:rPr>
        <w:t>[nome da subseção.identificador do requisito]</w:t>
      </w:r>
    </w:p>
    <w:p w:rsidR="00FF40C6" w:rsidRPr="005A6DFD" w:rsidRDefault="00FF40C6" w:rsidP="002C58EC">
      <w:pPr>
        <w:pStyle w:val="TextoNormal"/>
        <w:spacing w:line="360" w:lineRule="auto"/>
        <w:jc w:val="center"/>
        <w:rPr>
          <w:sz w:val="24"/>
          <w:szCs w:val="24"/>
        </w:rPr>
      </w:pPr>
    </w:p>
    <w:p w:rsidR="003217F3" w:rsidRPr="005A6DFD" w:rsidRDefault="003217F3" w:rsidP="00524511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 xml:space="preserve">Por exemplo, o requisito [Recuperação de dados.RF016] está descrito em uma subseção chamada “Recuperação de dados”, em um bloco identificado pelo número [RF016]. Já o </w:t>
      </w:r>
      <w:r w:rsidRPr="005A6DFD">
        <w:rPr>
          <w:sz w:val="24"/>
          <w:szCs w:val="24"/>
        </w:rPr>
        <w:lastRenderedPageBreak/>
        <w:t>requisito não funcional [Confiabilidade.NF008] está descrito na seção de requisitos não funcionais de Confiabilidade, em um bloco identificado por [NF008].</w:t>
      </w:r>
    </w:p>
    <w:p w:rsidR="003217F3" w:rsidRPr="002C58EC" w:rsidRDefault="003217F3" w:rsidP="00524511">
      <w:pPr>
        <w:pStyle w:val="Ttulo3"/>
        <w:spacing w:line="360" w:lineRule="auto"/>
        <w:jc w:val="both"/>
        <w:rPr>
          <w:szCs w:val="24"/>
        </w:rPr>
      </w:pPr>
      <w:bookmarkStart w:id="26" w:name="_Toc468086044"/>
      <w:bookmarkStart w:id="27" w:name="_Toc490910519"/>
      <w:r w:rsidRPr="002C58EC">
        <w:rPr>
          <w:szCs w:val="24"/>
        </w:rPr>
        <w:t>Prioridades dos Requisitos</w:t>
      </w:r>
      <w:bookmarkEnd w:id="26"/>
      <w:bookmarkEnd w:id="27"/>
    </w:p>
    <w:p w:rsidR="003217F3" w:rsidRPr="002C58EC" w:rsidRDefault="003217F3" w:rsidP="00524511">
      <w:pPr>
        <w:pStyle w:val="TextoNormal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:rsidR="003217F3" w:rsidRPr="002C58EC" w:rsidRDefault="003217F3" w:rsidP="00524511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 xml:space="preserve">Essencial </w:t>
      </w:r>
      <w:r w:rsidRPr="002C58EC">
        <w:rPr>
          <w:b w:val="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3217F3" w:rsidRPr="002C58EC" w:rsidRDefault="003217F3" w:rsidP="00524511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b w:val="0"/>
          <w:sz w:val="24"/>
          <w:szCs w:val="24"/>
        </w:rPr>
      </w:pPr>
      <w:r w:rsidRPr="002C58EC">
        <w:rPr>
          <w:sz w:val="24"/>
          <w:szCs w:val="24"/>
        </w:rPr>
        <w:t xml:space="preserve">Importante </w:t>
      </w:r>
      <w:r w:rsidRPr="002C58EC">
        <w:rPr>
          <w:b w:val="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3217F3" w:rsidRPr="002C58EC" w:rsidRDefault="003217F3" w:rsidP="00524511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Desejável</w:t>
      </w:r>
      <w:r w:rsidRPr="002C58EC">
        <w:rPr>
          <w:b w:val="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3217F3" w:rsidRDefault="003217F3">
      <w:pPr>
        <w:pStyle w:val="Numerada"/>
        <w:sectPr w:rsidR="003217F3">
          <w:headerReference w:type="even" r:id="rId13"/>
          <w:head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28" w:name="_Hlt467473290"/>
      <w:bookmarkEnd w:id="28"/>
    </w:p>
    <w:bookmarkStart w:id="29" w:name="_Toc467473443"/>
    <w:bookmarkStart w:id="30" w:name="_Toc467473975"/>
    <w:bookmarkStart w:id="31" w:name="_Toc467477714"/>
    <w:bookmarkStart w:id="32" w:name="_Toc467494868"/>
    <w:bookmarkStart w:id="33" w:name="_Toc467495238"/>
    <w:bookmarkStart w:id="34" w:name="_Toc468086046"/>
    <w:p w:rsidR="003217F3" w:rsidRDefault="003217F3" w:rsidP="00524511">
      <w:pPr>
        <w:pStyle w:val="Captulo"/>
        <w:framePr w:hSpace="180" w:wrap="around" w:vAnchor="text" w:hAnchor="page" w:x="9871" w:y="1"/>
        <w:rPr>
          <w:sz w:val="24"/>
        </w:rPr>
      </w:pPr>
      <w:r>
        <w:rPr>
          <w:sz w:val="24"/>
        </w:rPr>
        <w:object w:dxaOrig="581" w:dyaOrig="725" w14:anchorId="3EC12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7.5pt" o:ole="">
            <v:imagedata r:id="rId15" o:title=""/>
          </v:shape>
          <o:OLEObject Type="Embed" ProgID="Word.Document.8" ShapeID="_x0000_i1025" DrawAspect="Content" ObjectID="_1554129077" r:id="rId16"/>
        </w:object>
      </w:r>
    </w:p>
    <w:p w:rsidR="003217F3" w:rsidRDefault="003217F3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35" w:name="_Toc490910521"/>
      <w:r>
        <w:t>Descrição geral do sistema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524511" w:rsidRDefault="00524511" w:rsidP="00524511">
      <w:pPr>
        <w:pStyle w:val="TextoNormal"/>
        <w:spacing w:line="360" w:lineRule="auto"/>
        <w:rPr>
          <w:sz w:val="24"/>
          <w:szCs w:val="24"/>
        </w:rPr>
      </w:pPr>
    </w:p>
    <w:p w:rsidR="00DC012F" w:rsidRPr="00F153C9" w:rsidRDefault="00DC012F" w:rsidP="00524511">
      <w:pPr>
        <w:pStyle w:val="TextoNormal"/>
        <w:spacing w:line="360" w:lineRule="auto"/>
        <w:rPr>
          <w:sz w:val="24"/>
          <w:szCs w:val="24"/>
        </w:rPr>
      </w:pPr>
      <w:r w:rsidRPr="00F153C9">
        <w:rPr>
          <w:sz w:val="24"/>
          <w:szCs w:val="24"/>
        </w:rPr>
        <w:t xml:space="preserve">O modulo financeiro do sistema </w:t>
      </w:r>
      <w:r w:rsidR="00F153C9" w:rsidRPr="00F153C9">
        <w:rPr>
          <w:sz w:val="24"/>
          <w:szCs w:val="24"/>
        </w:rPr>
        <w:t xml:space="preserve">SIG, </w:t>
      </w:r>
      <w:r w:rsidRPr="00F153C9">
        <w:rPr>
          <w:sz w:val="24"/>
          <w:szCs w:val="24"/>
        </w:rPr>
        <w:t xml:space="preserve">tem como objetivo gerenciar todas as transações financeiras de compra e venda de produtos, </w:t>
      </w:r>
      <w:r w:rsidR="00524511">
        <w:rPr>
          <w:sz w:val="24"/>
          <w:szCs w:val="24"/>
        </w:rPr>
        <w:t xml:space="preserve">além de controlar todas as transações </w:t>
      </w:r>
      <w:r w:rsidRPr="00F153C9">
        <w:rPr>
          <w:sz w:val="24"/>
          <w:szCs w:val="24"/>
        </w:rPr>
        <w:t xml:space="preserve"> o sistema irá gerenciar os contratatos dos clientes e fonecedores</w:t>
      </w:r>
      <w:r w:rsidR="0094565D">
        <w:rPr>
          <w:sz w:val="24"/>
          <w:szCs w:val="24"/>
        </w:rPr>
        <w:t>,</w:t>
      </w:r>
      <w:r w:rsidRPr="00F153C9">
        <w:rPr>
          <w:sz w:val="24"/>
          <w:szCs w:val="24"/>
        </w:rPr>
        <w:t xml:space="preserve"> e o</w:t>
      </w:r>
      <w:r w:rsidR="004C38A7" w:rsidRPr="00F153C9">
        <w:rPr>
          <w:sz w:val="24"/>
          <w:szCs w:val="24"/>
        </w:rPr>
        <w:t>s saldos das contas da empresa.</w:t>
      </w:r>
    </w:p>
    <w:p w:rsidR="003217F3" w:rsidRDefault="003217F3">
      <w:pPr>
        <w:pStyle w:val="Ttulo2"/>
      </w:pPr>
      <w:bookmarkStart w:id="36" w:name="_Toc467473444"/>
      <w:bookmarkStart w:id="37" w:name="_Toc467473976"/>
      <w:bookmarkStart w:id="38" w:name="_Toc467477715"/>
      <w:bookmarkStart w:id="39" w:name="_Toc467494869"/>
      <w:bookmarkStart w:id="40" w:name="_Toc467495239"/>
      <w:bookmarkStart w:id="41" w:name="_Toc468086047"/>
      <w:bookmarkStart w:id="42" w:name="_Toc490910522"/>
      <w:r>
        <w:t>Abrangência e sistemas relacionados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082CE1" w:rsidRPr="005D35D2" w:rsidRDefault="00082CE1" w:rsidP="00D460CE">
      <w:pPr>
        <w:pStyle w:val="TextoNormal"/>
        <w:spacing w:after="0"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 xml:space="preserve">O modulo financeiro funcionará apoiado em processos pré definidos, onde cada setor terá suas rotinas </w:t>
      </w:r>
      <w:r w:rsidR="00D311EA" w:rsidRPr="005D35D2">
        <w:rPr>
          <w:sz w:val="24"/>
          <w:szCs w:val="24"/>
        </w:rPr>
        <w:t>automatizadas e implementadas em</w:t>
      </w:r>
      <w:r w:rsidR="00824DE8" w:rsidRPr="005D35D2">
        <w:rPr>
          <w:sz w:val="24"/>
          <w:szCs w:val="24"/>
        </w:rPr>
        <w:t xml:space="preserve"> atividades</w:t>
      </w:r>
      <w:r w:rsidR="0094565D">
        <w:rPr>
          <w:sz w:val="24"/>
          <w:szCs w:val="24"/>
        </w:rPr>
        <w:t xml:space="preserve"> sequências</w:t>
      </w:r>
      <w:r w:rsidR="00824DE8" w:rsidRPr="005D35D2">
        <w:rPr>
          <w:sz w:val="24"/>
          <w:szCs w:val="24"/>
        </w:rPr>
        <w:t xml:space="preserve">. </w:t>
      </w:r>
      <w:r w:rsidR="002B1FE1" w:rsidRPr="005D35D2">
        <w:rPr>
          <w:sz w:val="24"/>
          <w:szCs w:val="24"/>
        </w:rPr>
        <w:t xml:space="preserve">O modulo </w:t>
      </w:r>
      <w:r w:rsidR="00824DE8" w:rsidRPr="005D35D2">
        <w:rPr>
          <w:sz w:val="24"/>
          <w:szCs w:val="24"/>
        </w:rPr>
        <w:t xml:space="preserve">possuirá </w:t>
      </w:r>
      <w:r w:rsidR="003139FE">
        <w:rPr>
          <w:sz w:val="24"/>
          <w:szCs w:val="24"/>
        </w:rPr>
        <w:t>quatro</w:t>
      </w:r>
      <w:r w:rsidR="00824DE8" w:rsidRPr="005D35D2">
        <w:rPr>
          <w:sz w:val="24"/>
          <w:szCs w:val="24"/>
        </w:rPr>
        <w:t xml:space="preserve"> processos principais</w:t>
      </w:r>
      <w:r w:rsidR="003139FE">
        <w:rPr>
          <w:sz w:val="24"/>
          <w:szCs w:val="24"/>
        </w:rPr>
        <w:t>:</w:t>
      </w:r>
    </w:p>
    <w:p w:rsidR="00824DE8" w:rsidRDefault="00824DE8" w:rsidP="00D460CE">
      <w:pPr>
        <w:pStyle w:val="TextoNormal"/>
        <w:spacing w:after="0"/>
      </w:pPr>
    </w:p>
    <w:p w:rsidR="005D35D2" w:rsidRDefault="003139FE" w:rsidP="003139FE">
      <w:pPr>
        <w:pStyle w:val="TextoNormal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COMPRAS</w:t>
      </w:r>
      <w:r w:rsidR="005D35D2" w:rsidRPr="005D35D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Processo responsavél pela cotação </w:t>
      </w:r>
      <w:r w:rsidR="00943C68">
        <w:rPr>
          <w:sz w:val="24"/>
          <w:szCs w:val="24"/>
        </w:rPr>
        <w:t>de</w:t>
      </w:r>
      <w:r>
        <w:rPr>
          <w:sz w:val="24"/>
          <w:szCs w:val="24"/>
        </w:rPr>
        <w:t xml:space="preserve"> produtos para empresa, cadastro e </w:t>
      </w:r>
      <w:r w:rsidR="00524511">
        <w:rPr>
          <w:sz w:val="24"/>
          <w:szCs w:val="24"/>
        </w:rPr>
        <w:t>atualização</w:t>
      </w:r>
      <w:r>
        <w:rPr>
          <w:sz w:val="24"/>
          <w:szCs w:val="24"/>
        </w:rPr>
        <w:t xml:space="preserve"> dos dados de fornecedores, cadastro e atualização dos produtos no estoque, emissão </w:t>
      </w:r>
      <w:r w:rsidR="00507A67">
        <w:rPr>
          <w:sz w:val="24"/>
          <w:szCs w:val="24"/>
        </w:rPr>
        <w:t>e controle das</w:t>
      </w:r>
      <w:r>
        <w:rPr>
          <w:sz w:val="24"/>
          <w:szCs w:val="24"/>
        </w:rPr>
        <w:t xml:space="preserve"> </w:t>
      </w:r>
      <w:r w:rsidR="00507A67">
        <w:rPr>
          <w:sz w:val="24"/>
          <w:szCs w:val="24"/>
        </w:rPr>
        <w:t>ordens</w:t>
      </w:r>
      <w:r>
        <w:rPr>
          <w:sz w:val="24"/>
          <w:szCs w:val="24"/>
        </w:rPr>
        <w:t xml:space="preserve"> de pagamento e geração d</w:t>
      </w:r>
      <w:r w:rsidR="00507A67">
        <w:rPr>
          <w:sz w:val="24"/>
          <w:szCs w:val="24"/>
        </w:rPr>
        <w:t>e</w:t>
      </w:r>
      <w:r>
        <w:rPr>
          <w:sz w:val="24"/>
          <w:szCs w:val="24"/>
        </w:rPr>
        <w:t xml:space="preserve"> contrato de compra.</w:t>
      </w:r>
    </w:p>
    <w:p w:rsidR="00C01C8C" w:rsidRPr="005D35D2" w:rsidRDefault="003139FE" w:rsidP="00C01C8C">
      <w:pPr>
        <w:pStyle w:val="TextoNormal"/>
        <w:spacing w:line="360" w:lineRule="auto"/>
        <w:ind w:hanging="1571"/>
        <w:rPr>
          <w:sz w:val="24"/>
          <w:szCs w:val="24"/>
        </w:rPr>
      </w:pPr>
      <w:r w:rsidRPr="003139FE">
        <w:rPr>
          <w:sz w:val="24"/>
          <w:szCs w:val="24"/>
        </w:rPr>
        <w:drawing>
          <wp:inline distT="0" distB="0" distL="0" distR="0">
            <wp:extent cx="7048325" cy="4362450"/>
            <wp:effectExtent l="0" t="0" r="635" b="0"/>
            <wp:docPr id="3" name="Imagem 3" descr="C:\Users\victo\sites\unibr-tcc-ads\Documentação\Processos\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\sites\unibr-tcc-ads\Documentação\Processos\Comp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1651" r="1090" b="12500"/>
                    <a:stretch/>
                  </pic:blipFill>
                  <pic:spPr bwMode="auto">
                    <a:xfrm>
                      <a:off x="0" y="0"/>
                      <a:ext cx="7061496" cy="43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5D2" w:rsidRDefault="00442B99" w:rsidP="005D35D2">
      <w:pPr>
        <w:pStyle w:val="TextoNormal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VENDAS</w:t>
      </w:r>
      <w:r w:rsidR="005D35D2" w:rsidRPr="005D35D2">
        <w:rPr>
          <w:sz w:val="24"/>
          <w:szCs w:val="24"/>
        </w:rPr>
        <w:t xml:space="preserve">: </w:t>
      </w:r>
    </w:p>
    <w:p w:rsidR="007C79A0" w:rsidRDefault="00442B99" w:rsidP="005D35D2">
      <w:pPr>
        <w:pStyle w:val="TextoNormal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GESTOR:</w:t>
      </w:r>
    </w:p>
    <w:p w:rsidR="00261460" w:rsidRDefault="00261460" w:rsidP="005D35D2">
      <w:pPr>
        <w:pStyle w:val="TextoNormal"/>
        <w:spacing w:line="360" w:lineRule="auto"/>
        <w:rPr>
          <w:sz w:val="24"/>
          <w:szCs w:val="24"/>
        </w:rPr>
      </w:pPr>
      <w:r w:rsidRPr="00334185">
        <w:rPr>
          <w:b/>
          <w:sz w:val="24"/>
          <w:szCs w:val="24"/>
        </w:rPr>
        <w:t>FINANCEIRO</w:t>
      </w:r>
      <w:r w:rsidR="007C79A0" w:rsidRPr="00334185">
        <w:rPr>
          <w:b/>
          <w:sz w:val="24"/>
          <w:szCs w:val="24"/>
        </w:rPr>
        <w:t>:</w:t>
      </w:r>
      <w:r w:rsidR="007C79A0">
        <w:rPr>
          <w:sz w:val="24"/>
          <w:szCs w:val="24"/>
        </w:rPr>
        <w:t xml:space="preserve"> </w:t>
      </w:r>
      <w:r w:rsidR="00BB6465">
        <w:rPr>
          <w:sz w:val="24"/>
          <w:szCs w:val="24"/>
        </w:rPr>
        <w:t xml:space="preserve">Processo responsável </w:t>
      </w:r>
      <w:r w:rsidR="00666800">
        <w:rPr>
          <w:sz w:val="24"/>
          <w:szCs w:val="24"/>
        </w:rPr>
        <w:t>pelo faturamento de todas as transações de compra e vendas realizadas na empresa, e também controle dos saldos financeiros das contas da empresa.</w:t>
      </w:r>
    </w:p>
    <w:p w:rsidR="00261460" w:rsidRPr="005D35D2" w:rsidRDefault="00261460" w:rsidP="005D35D2">
      <w:pPr>
        <w:pStyle w:val="TextoNormal"/>
        <w:spacing w:line="360" w:lineRule="auto"/>
        <w:rPr>
          <w:sz w:val="24"/>
          <w:szCs w:val="24"/>
        </w:rPr>
      </w:pPr>
      <w:r w:rsidRPr="00261460">
        <w:rPr>
          <w:sz w:val="24"/>
          <w:szCs w:val="24"/>
        </w:rPr>
        <w:drawing>
          <wp:inline distT="0" distB="0" distL="0" distR="0">
            <wp:extent cx="5505450" cy="6980401"/>
            <wp:effectExtent l="0" t="0" r="0" b="0"/>
            <wp:docPr id="4" name="Imagem 4" descr="C:\Users\victo\sites\unibr-tcc-ads\Documentação\Processos\Financ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\sites\unibr-tcc-ads\Documentação\Processos\Financei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1568" r="1928" b="10056"/>
                    <a:stretch/>
                  </pic:blipFill>
                  <pic:spPr bwMode="auto">
                    <a:xfrm>
                      <a:off x="0" y="0"/>
                      <a:ext cx="5506672" cy="69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7F3" w:rsidRDefault="003217F3">
      <w:pPr>
        <w:pStyle w:val="Ttulo2"/>
      </w:pPr>
      <w:bookmarkStart w:id="43" w:name="_Toc467473445"/>
      <w:bookmarkStart w:id="44" w:name="_Toc467473977"/>
      <w:bookmarkStart w:id="45" w:name="_Toc467477716"/>
      <w:bookmarkStart w:id="46" w:name="_Toc467494870"/>
      <w:bookmarkStart w:id="47" w:name="_Toc467495240"/>
      <w:bookmarkStart w:id="48" w:name="_Toc468086048"/>
      <w:bookmarkStart w:id="49" w:name="_Toc490910523"/>
      <w:r>
        <w:lastRenderedPageBreak/>
        <w:t>Descrição dos usuários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2D317B" w:rsidRPr="005D35D2" w:rsidRDefault="004413C3" w:rsidP="005D35D2">
      <w:pPr>
        <w:pStyle w:val="TextoNormal"/>
        <w:spacing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>O mó</w:t>
      </w:r>
      <w:r w:rsidR="002D317B" w:rsidRPr="005D35D2">
        <w:rPr>
          <w:sz w:val="24"/>
          <w:szCs w:val="24"/>
        </w:rPr>
        <w:t xml:space="preserve">dulo financeiro do Sistema Integrado de Gestão </w:t>
      </w:r>
      <w:r w:rsidRPr="005D35D2">
        <w:rPr>
          <w:sz w:val="24"/>
          <w:szCs w:val="24"/>
        </w:rPr>
        <w:t xml:space="preserve">– SIG </w:t>
      </w:r>
      <w:r w:rsidR="002D317B" w:rsidRPr="005D35D2">
        <w:rPr>
          <w:sz w:val="24"/>
          <w:szCs w:val="24"/>
        </w:rPr>
        <w:t>possuirá 4 tipos de usuários, onde cada usuário terá suas atividades e processos interligados entre s</w:t>
      </w:r>
      <w:r w:rsidRPr="005D35D2">
        <w:rPr>
          <w:sz w:val="24"/>
          <w:szCs w:val="24"/>
        </w:rPr>
        <w:t>í, abrangendo os 2</w:t>
      </w:r>
      <w:r w:rsidR="002D317B" w:rsidRPr="005D35D2">
        <w:rPr>
          <w:sz w:val="24"/>
          <w:szCs w:val="24"/>
        </w:rPr>
        <w:t xml:space="preserve"> processos principais descritos no </w:t>
      </w:r>
      <w:r w:rsidR="00A54961" w:rsidRPr="005D35D2">
        <w:rPr>
          <w:sz w:val="24"/>
          <w:szCs w:val="24"/>
        </w:rPr>
        <w:t>item anterior, o</w:t>
      </w:r>
      <w:r w:rsidRPr="005D35D2">
        <w:rPr>
          <w:sz w:val="24"/>
          <w:szCs w:val="24"/>
        </w:rPr>
        <w:t>s usuários serão:</w:t>
      </w:r>
    </w:p>
    <w:p w:rsidR="004413C3" w:rsidRDefault="004413C3">
      <w:pPr>
        <w:pStyle w:val="TextoNormal"/>
      </w:pPr>
    </w:p>
    <w:p w:rsidR="003217F3" w:rsidRDefault="004413C3" w:rsidP="00BF2135">
      <w:pPr>
        <w:pStyle w:val="Ttulo3"/>
      </w:pPr>
      <w:bookmarkStart w:id="50" w:name="_Toc425054385"/>
      <w:bookmarkStart w:id="51" w:name="_Toc342757863"/>
      <w:bookmarkStart w:id="52" w:name="_Toc346297772"/>
      <w:bookmarkStart w:id="53" w:name="_Toc422186478"/>
      <w:bookmarkStart w:id="54" w:name="_Toc436203383"/>
      <w:bookmarkStart w:id="55" w:name="_Toc457121086"/>
      <w:bookmarkStart w:id="56" w:name="_Toc467473446"/>
      <w:bookmarkStart w:id="57" w:name="_Toc467473978"/>
      <w:bookmarkStart w:id="58" w:name="_Toc467477717"/>
      <w:bookmarkStart w:id="59" w:name="_Toc467494871"/>
      <w:bookmarkStart w:id="60" w:name="_Toc467495241"/>
      <w:bookmarkStart w:id="61" w:name="_Toc468086049"/>
      <w:bookmarkStart w:id="62" w:name="_Toc490910524"/>
      <w:bookmarkStart w:id="63" w:name="_Ref471361536"/>
      <w:r>
        <w:t>Comprador</w:t>
      </w:r>
      <w:r w:rsidR="003217F3">
        <w:t xml:space="preserve"> 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4413C3" w:rsidRPr="005D35D2" w:rsidRDefault="004413C3" w:rsidP="005D35D2">
      <w:pPr>
        <w:pStyle w:val="TextoNormal"/>
        <w:spacing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 xml:space="preserve">Usuário </w:t>
      </w:r>
      <w:r w:rsidR="0001301D">
        <w:rPr>
          <w:sz w:val="24"/>
          <w:szCs w:val="24"/>
        </w:rPr>
        <w:t xml:space="preserve">responsável </w:t>
      </w:r>
      <w:r w:rsidRPr="005D35D2">
        <w:rPr>
          <w:sz w:val="24"/>
          <w:szCs w:val="24"/>
        </w:rPr>
        <w:t xml:space="preserve"> </w:t>
      </w:r>
      <w:r w:rsidR="005D35D2">
        <w:rPr>
          <w:sz w:val="24"/>
          <w:szCs w:val="24"/>
        </w:rPr>
        <w:t>pela cotação de produtos e serviços, e cada</w:t>
      </w:r>
      <w:r w:rsidR="0001301D">
        <w:rPr>
          <w:sz w:val="24"/>
          <w:szCs w:val="24"/>
        </w:rPr>
        <w:t>s</w:t>
      </w:r>
      <w:r w:rsidR="005D35D2">
        <w:rPr>
          <w:sz w:val="24"/>
          <w:szCs w:val="24"/>
        </w:rPr>
        <w:t>tro de forncedores.</w:t>
      </w:r>
    </w:p>
    <w:p w:rsidR="004413C3" w:rsidRPr="004413C3" w:rsidRDefault="004413C3" w:rsidP="004413C3">
      <w:pPr>
        <w:pStyle w:val="TextoNormal"/>
      </w:pPr>
    </w:p>
    <w:p w:rsidR="00A54961" w:rsidRPr="005D35D2" w:rsidRDefault="00A54961" w:rsidP="00BF2135">
      <w:pPr>
        <w:pStyle w:val="Ttulo3"/>
        <w:rPr>
          <w:szCs w:val="24"/>
        </w:rPr>
      </w:pPr>
      <w:r>
        <w:t>Vendedor</w:t>
      </w:r>
    </w:p>
    <w:p w:rsidR="00A54961" w:rsidRPr="005D35D2" w:rsidRDefault="0001301D" w:rsidP="00BF2135">
      <w:pPr>
        <w:pStyle w:val="TextoNormal"/>
        <w:rPr>
          <w:sz w:val="24"/>
          <w:szCs w:val="24"/>
        </w:rPr>
      </w:pPr>
      <w:r>
        <w:rPr>
          <w:sz w:val="24"/>
          <w:szCs w:val="24"/>
        </w:rPr>
        <w:t>Usuário responsáve</w:t>
      </w:r>
      <w:r w:rsidR="00A54961" w:rsidRPr="005D35D2">
        <w:rPr>
          <w:sz w:val="24"/>
          <w:szCs w:val="24"/>
        </w:rPr>
        <w:t>l</w:t>
      </w:r>
      <w:r w:rsidR="005D35D2" w:rsidRPr="005D35D2">
        <w:rPr>
          <w:sz w:val="24"/>
          <w:szCs w:val="24"/>
        </w:rPr>
        <w:t xml:space="preserve"> pela solicitação de orçamento e cadastro de fornecedores.</w:t>
      </w:r>
    </w:p>
    <w:p w:rsidR="00BF2135" w:rsidRDefault="00BF2135" w:rsidP="004413C3">
      <w:pPr>
        <w:pStyle w:val="TextoNormal"/>
      </w:pPr>
    </w:p>
    <w:p w:rsidR="00BF2135" w:rsidRDefault="00BF2135" w:rsidP="00BF2135">
      <w:pPr>
        <w:pStyle w:val="Ttulo3"/>
      </w:pPr>
      <w:r>
        <w:t xml:space="preserve">Financeiro </w:t>
      </w:r>
    </w:p>
    <w:p w:rsidR="00A54961" w:rsidRPr="0001301D" w:rsidRDefault="005D35D2" w:rsidP="0001301D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responsavél pela gestão das informações dos contratos d</w:t>
      </w:r>
      <w:r w:rsidR="002C58EC">
        <w:rPr>
          <w:sz w:val="24"/>
          <w:szCs w:val="24"/>
        </w:rPr>
        <w:t>e</w:t>
      </w:r>
      <w:r>
        <w:rPr>
          <w:sz w:val="24"/>
          <w:szCs w:val="24"/>
        </w:rPr>
        <w:t xml:space="preserve"> fornecedores e clientes, e também pela emissão e movimentação das ordem de pagamento e de recebimento.</w:t>
      </w:r>
    </w:p>
    <w:p w:rsidR="00A54961" w:rsidRDefault="00A54961" w:rsidP="00A54961">
      <w:pPr>
        <w:pStyle w:val="Ttulo3"/>
      </w:pPr>
      <w:r>
        <w:t>Gestão</w:t>
      </w:r>
    </w:p>
    <w:p w:rsidR="00A54961" w:rsidRPr="002C58EC" w:rsidRDefault="00A54961" w:rsidP="004413C3">
      <w:pPr>
        <w:pStyle w:val="TextoNormal"/>
        <w:rPr>
          <w:sz w:val="24"/>
          <w:szCs w:val="24"/>
        </w:rPr>
      </w:pPr>
      <w:r w:rsidRPr="002C58EC">
        <w:rPr>
          <w:sz w:val="24"/>
          <w:szCs w:val="24"/>
        </w:rPr>
        <w:t>Usuário respons</w:t>
      </w:r>
      <w:r w:rsidR="002C58EC">
        <w:rPr>
          <w:sz w:val="24"/>
          <w:szCs w:val="24"/>
        </w:rPr>
        <w:t>ável</w:t>
      </w:r>
      <w:r w:rsidR="00BF2135" w:rsidRPr="002C58EC">
        <w:rPr>
          <w:sz w:val="24"/>
          <w:szCs w:val="24"/>
        </w:rPr>
        <w:t xml:space="preserve"> pela </w:t>
      </w:r>
      <w:r w:rsidR="002C58EC">
        <w:rPr>
          <w:sz w:val="24"/>
          <w:szCs w:val="24"/>
        </w:rPr>
        <w:t>análise e liberação das solictações de cotação</w:t>
      </w:r>
      <w:r w:rsidR="0001301D">
        <w:rPr>
          <w:sz w:val="24"/>
          <w:szCs w:val="24"/>
        </w:rPr>
        <w:t xml:space="preserve"> e </w:t>
      </w:r>
      <w:r w:rsidR="002C58EC">
        <w:rPr>
          <w:sz w:val="24"/>
          <w:szCs w:val="24"/>
        </w:rPr>
        <w:t>orçamento</w:t>
      </w:r>
      <w:r w:rsidR="0001301D">
        <w:rPr>
          <w:sz w:val="24"/>
          <w:szCs w:val="24"/>
        </w:rPr>
        <w:t>, e gestão de estoque</w:t>
      </w:r>
      <w:r w:rsidR="002C58EC">
        <w:rPr>
          <w:sz w:val="24"/>
          <w:szCs w:val="24"/>
        </w:rPr>
        <w:t>.</w:t>
      </w:r>
    </w:p>
    <w:p w:rsidR="004413C3" w:rsidRPr="004413C3" w:rsidRDefault="004413C3" w:rsidP="004413C3">
      <w:pPr>
        <w:pStyle w:val="TextoNormal"/>
      </w:pPr>
    </w:p>
    <w:p w:rsidR="003217F3" w:rsidRDefault="003217F3" w:rsidP="00A54961">
      <w:pPr>
        <w:pStyle w:val="Ttulo3"/>
        <w:numPr>
          <w:ilvl w:val="0"/>
          <w:numId w:val="0"/>
        </w:numPr>
      </w:pPr>
    </w:p>
    <w:p w:rsidR="0001301D" w:rsidRPr="0001301D" w:rsidRDefault="0001301D" w:rsidP="0001301D">
      <w:pPr>
        <w:pStyle w:val="TextoNormal"/>
        <w:sectPr w:rsidR="0001301D" w:rsidRPr="0001301D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:rsidR="003217F3" w:rsidRDefault="003217F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3BB38C3">
          <v:shape id="_x0000_i1026" type="#_x0000_t75" style="width:29.25pt;height:37.5pt" o:ole="">
            <v:imagedata r:id="rId20" o:title=""/>
          </v:shape>
          <o:OLEObject Type="Embed" ProgID="Word.Document.8" ShapeID="_x0000_i1026" DrawAspect="Content" ObjectID="_1554129078" r:id="rId21"/>
        </w:object>
      </w:r>
    </w:p>
    <w:p w:rsidR="003217F3" w:rsidRDefault="003217F3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64" w:name="_Toc467473449"/>
      <w:bookmarkStart w:id="65" w:name="_Toc467473981"/>
      <w:bookmarkStart w:id="66" w:name="_Toc467477720"/>
      <w:bookmarkStart w:id="67" w:name="_Toc467494874"/>
      <w:bookmarkStart w:id="68" w:name="_Toc467495244"/>
      <w:bookmarkStart w:id="69" w:name="_Toc468086052"/>
      <w:bookmarkStart w:id="70" w:name="_Toc490910527"/>
      <w:r>
        <w:t xml:space="preserve">Requisitos funcionais </w:t>
      </w:r>
      <w:bookmarkEnd w:id="63"/>
      <w:r>
        <w:t>(casos de uso)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3217F3" w:rsidRDefault="003217F3">
      <w:pPr>
        <w:pStyle w:val="TextoNormal"/>
      </w:pPr>
      <w:r>
        <w:t xml:space="preserve">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3217F3" w:rsidRDefault="003217F3">
      <w:pPr>
        <w:pStyle w:val="TextoNormal"/>
      </w:pPr>
      <w:r>
        <w:t>Cada um dos casos de uso deve ser descrito em um</w:t>
      </w:r>
      <w:r>
        <w:rPr>
          <w:i/>
        </w:rPr>
        <w:t xml:space="preserve"> </w:t>
      </w:r>
      <w: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3217F3" w:rsidRDefault="003217F3">
      <w:pPr>
        <w:pStyle w:val="TextoNormal"/>
      </w:pPr>
      <w:r>
        <w:t>Quando a primeira versão deste documento for disponibilizada para a equipe de desenvolvimento, os nomes das subseções e os números dos casos de uso não devem ser modificados ou reaproveitados, para não invalidar referências ex</w:t>
      </w:r>
      <w:r w:rsidR="00B44FE1">
        <w:t>ternas feitas a eles.</w:t>
      </w:r>
    </w:p>
    <w:p w:rsidR="003217F3" w:rsidRDefault="003217F3">
      <w:pPr>
        <w:pStyle w:val="Ttulo2"/>
      </w:pPr>
      <w:bookmarkStart w:id="71" w:name="_Toc467473450"/>
      <w:bookmarkStart w:id="72" w:name="_Toc467473982"/>
      <w:bookmarkStart w:id="73" w:name="_Toc467477721"/>
      <w:bookmarkStart w:id="74" w:name="_Toc467494875"/>
      <w:bookmarkStart w:id="75" w:name="_Toc467495245"/>
      <w:bookmarkStart w:id="76" w:name="_Toc468086053"/>
      <w:bookmarkStart w:id="77" w:name="_Toc490910528"/>
      <w:r>
        <w:t>&lt;Nome de subseção para agrupar casos de uso correlacionados&gt;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3217F3" w:rsidRDefault="003217F3">
      <w:pPr>
        <w:pStyle w:val="TextoNormal"/>
      </w:pPr>
      <w:r>
        <w:t>&lt;Utilize este espaço para descrever características comuns dos casos de uso desta seção, explicitando o motivo do seu agrupamento em uma seção única.</w:t>
      </w:r>
    </w:p>
    <w:p w:rsidR="003217F3" w:rsidRDefault="003217F3">
      <w:pPr>
        <w:pStyle w:val="TextoNormal"/>
      </w:pPr>
      <w: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:rsidR="003217F3" w:rsidRDefault="003217F3">
      <w:pPr>
        <w:pStyle w:val="Requisito"/>
      </w:pPr>
      <w:r>
        <w:t xml:space="preserve"> </w:t>
      </w:r>
      <w:bookmarkStart w:id="78" w:name="_Toc467473451"/>
      <w:bookmarkStart w:id="79" w:name="_Toc467473983"/>
      <w:bookmarkStart w:id="80" w:name="_Toc467477722"/>
      <w:bookmarkStart w:id="81" w:name="_Toc467494876"/>
      <w:bookmarkStart w:id="82" w:name="_Toc467495246"/>
      <w:bookmarkStart w:id="83" w:name="_Toc468086054"/>
      <w:bookmarkStart w:id="84" w:name="_Toc490910529"/>
      <w:r>
        <w:t>[RF001] &lt;Nome do caso de uso&gt;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3217F3" w:rsidRDefault="003217F3">
      <w:pPr>
        <w:pStyle w:val="TextoNormal"/>
      </w:pPr>
      <w:r>
        <w:t xml:space="preserve">&lt;Opcional – forneça uma pequena explicação do propósito do caso de uso (útil quando o nome do caso de uso não deixa suficientemente claro qual é o seu objetivo) e o(s) seu(s) respectivo(s) ator(es). Em seguida, substitua um dos símbolos abaixo por </w:t>
      </w:r>
      <w:r>
        <w:sym w:font="Wingdings" w:char="F0FE"/>
      </w:r>
      <w:r>
        <w:t>, para indicar a prioridade do caso de uso.&gt;</w:t>
      </w:r>
    </w:p>
    <w:p w:rsidR="003217F3" w:rsidRDefault="003217F3">
      <w:pPr>
        <w:pStyle w:val="TextoNormal"/>
      </w:pPr>
      <w:r>
        <w:rPr>
          <w:b/>
        </w:rPr>
        <w:t>Ator</w:t>
      </w:r>
      <w:r>
        <w:t>: &lt;informe o(s) ator(es) do caso de uso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7F3">
        <w:tc>
          <w:tcPr>
            <w:tcW w:w="1559" w:type="dxa"/>
            <w:vAlign w:val="center"/>
          </w:tcPr>
          <w:p w:rsidR="003217F3" w:rsidRDefault="003217F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Desejável</w:t>
            </w:r>
          </w:p>
        </w:tc>
      </w:tr>
    </w:tbl>
    <w:p w:rsidR="003217F3" w:rsidRDefault="003217F3">
      <w:pPr>
        <w:pStyle w:val="TextoNormal"/>
      </w:pPr>
      <w:r>
        <w:rPr>
          <w:b/>
        </w:rPr>
        <w:t>&lt;Opcional&gt; Interface(s) associada(s)</w:t>
      </w:r>
      <w:r>
        <w:t>: &lt;inclua aqui o(s) identificador(es) da(s) respectiva(s) interface(s) do caso de uso (descrita(s) na Seção 5).&gt;</w:t>
      </w:r>
    </w:p>
    <w:p w:rsidR="003217F3" w:rsidRDefault="003217F3">
      <w:pPr>
        <w:pStyle w:val="TextoNormal"/>
      </w:pPr>
      <w:bookmarkStart w:id="85" w:name="_Toc467473984"/>
      <w:bookmarkStart w:id="86" w:name="_Toc467477723"/>
      <w:r>
        <w:rPr>
          <w:b/>
        </w:rPr>
        <w:t>Entradas e pré condições</w:t>
      </w:r>
      <w:bookmarkEnd w:id="85"/>
      <w:bookmarkEnd w:id="86"/>
      <w:r>
        <w:t>: &lt;Liste aqui todas as entradas e/ou pré condições do caso de uso. Pré condição de um caso de uso é o estado em que o sistema deve estar para realizar o caso de uso.&gt;</w:t>
      </w:r>
    </w:p>
    <w:p w:rsidR="003217F3" w:rsidRDefault="003217F3">
      <w:pPr>
        <w:pStyle w:val="TextoNormal"/>
      </w:pPr>
      <w:bookmarkStart w:id="87" w:name="_Toc467473985"/>
      <w:bookmarkStart w:id="88" w:name="_Toc467477724"/>
      <w:r>
        <w:rPr>
          <w:b/>
        </w:rPr>
        <w:t>Saídas e pós condições</w:t>
      </w:r>
      <w:bookmarkEnd w:id="87"/>
      <w:bookmarkEnd w:id="88"/>
      <w:r>
        <w:t>: &lt;Liste aqui todas as saídas e/ou pós condições do caso de uso. Pós condição de um caso de uso é a lista de possíveis estados em que o sistema pode estar imediatamente após o término da realização do caso de uso.&gt;</w:t>
      </w:r>
    </w:p>
    <w:p w:rsidR="003217F3" w:rsidRDefault="003217F3">
      <w:pPr>
        <w:pStyle w:val="destaque1"/>
        <w:outlineLvl w:val="0"/>
      </w:pPr>
      <w:bookmarkStart w:id="89" w:name="_Toc467473986"/>
      <w:bookmarkStart w:id="90" w:name="_Toc467477725"/>
      <w:bookmarkStart w:id="91" w:name="_Toc467494877"/>
      <w:bookmarkStart w:id="92" w:name="_Toc467495247"/>
      <w:bookmarkStart w:id="93" w:name="_Toc468086055"/>
      <w:bookmarkStart w:id="94" w:name="_Toc490910530"/>
      <w:r>
        <w:t>Fluxo de eventos principal</w:t>
      </w:r>
      <w:bookmarkEnd w:id="89"/>
      <w:bookmarkEnd w:id="90"/>
      <w:bookmarkEnd w:id="91"/>
      <w:bookmarkEnd w:id="92"/>
      <w:bookmarkEnd w:id="93"/>
      <w:bookmarkEnd w:id="94"/>
    </w:p>
    <w:p w:rsidR="003217F3" w:rsidRDefault="003217F3">
      <w:pPr>
        <w:pStyle w:val="TextoNormal"/>
      </w:pPr>
      <w:r>
        <w:t>&lt;Descreva aqui o fluxo de eventos principal que ocorre durante a execução do caso de uso.&gt;</w:t>
      </w:r>
    </w:p>
    <w:p w:rsidR="003217F3" w:rsidRDefault="003217F3">
      <w:pPr>
        <w:pStyle w:val="destaque1"/>
        <w:outlineLvl w:val="0"/>
      </w:pPr>
      <w:bookmarkStart w:id="95" w:name="_Toc467473987"/>
      <w:bookmarkStart w:id="96" w:name="_Toc467477726"/>
      <w:bookmarkStart w:id="97" w:name="_Toc467494878"/>
      <w:bookmarkStart w:id="98" w:name="_Toc467495248"/>
      <w:bookmarkStart w:id="99" w:name="_Toc468086056"/>
      <w:bookmarkStart w:id="100" w:name="_Toc490910531"/>
      <w:r>
        <w:t>&lt;Opcional&gt; Fluxos secundários</w:t>
      </w:r>
      <w:bookmarkEnd w:id="95"/>
      <w:bookmarkEnd w:id="96"/>
      <w:bookmarkEnd w:id="97"/>
      <w:bookmarkEnd w:id="98"/>
      <w:bookmarkEnd w:id="99"/>
      <w:r>
        <w:t xml:space="preserve"> (alternativos e de exceção)</w:t>
      </w:r>
      <w:bookmarkEnd w:id="100"/>
    </w:p>
    <w:p w:rsidR="003217F3" w:rsidRDefault="003217F3">
      <w:pPr>
        <w:pStyle w:val="destaque2"/>
        <w:outlineLvl w:val="0"/>
      </w:pPr>
      <w:bookmarkStart w:id="101" w:name="_Toc467494879"/>
      <w:bookmarkStart w:id="102" w:name="_Toc467495249"/>
      <w:r>
        <w:t>&lt;Fluxo secundário</w:t>
      </w:r>
      <w:bookmarkEnd w:id="101"/>
      <w:bookmarkEnd w:id="102"/>
      <w:r>
        <w:t xml:space="preserve"> XXX&gt;</w:t>
      </w:r>
    </w:p>
    <w:p w:rsidR="003217F3" w:rsidRDefault="003217F3">
      <w:pPr>
        <w:pStyle w:val="TextoNormal"/>
      </w:pPr>
      <w:r>
        <w:t>&lt;Use este espaço para descrever o fluxo secundário XXX do caso de uso.&gt;</w:t>
      </w:r>
    </w:p>
    <w:p w:rsidR="003217F3" w:rsidRDefault="003217F3">
      <w:pPr>
        <w:pStyle w:val="destaque2"/>
        <w:outlineLvl w:val="0"/>
      </w:pPr>
      <w:bookmarkStart w:id="103" w:name="_Toc467473989"/>
      <w:bookmarkStart w:id="104" w:name="_Toc467477728"/>
      <w:bookmarkStart w:id="105" w:name="_Toc467494881"/>
      <w:r>
        <w:lastRenderedPageBreak/>
        <w:t>&lt;Fluxo secundário YYY&gt;</w:t>
      </w:r>
      <w:bookmarkEnd w:id="103"/>
      <w:bookmarkEnd w:id="104"/>
      <w:bookmarkEnd w:id="105"/>
    </w:p>
    <w:p w:rsidR="003217F3" w:rsidRDefault="003217F3">
      <w:pPr>
        <w:pStyle w:val="TextoNormal"/>
      </w:pPr>
      <w:r>
        <w:t>&lt;Prossiga na descrição dos fluxos secundários do caso de uso, descrevendo cada um deles separadamente.&gt;</w:t>
      </w:r>
    </w:p>
    <w:p w:rsidR="003217F3" w:rsidRDefault="003217F3">
      <w:pPr>
        <w:pStyle w:val="Requisito"/>
        <w:outlineLvl w:val="0"/>
      </w:pPr>
      <w:bookmarkStart w:id="106" w:name="_Toc467473452"/>
      <w:bookmarkStart w:id="107" w:name="_Toc467473993"/>
      <w:bookmarkStart w:id="108" w:name="_Toc467477732"/>
      <w:bookmarkStart w:id="109" w:name="_Toc467494885"/>
      <w:bookmarkStart w:id="110" w:name="_Toc467495251"/>
      <w:bookmarkStart w:id="111" w:name="_Toc468086057"/>
      <w:r>
        <w:t xml:space="preserve"> </w:t>
      </w:r>
      <w:bookmarkStart w:id="112" w:name="_Toc490910532"/>
      <w:r>
        <w:t>[RF…] &lt;Nome de outro caso de uso&gt;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3217F3" w:rsidRDefault="003217F3">
      <w:pPr>
        <w:pStyle w:val="TextoNormal"/>
      </w:pPr>
      <w:r>
        <w:t>&lt;Utilize os mesmos campos mostrados no bloco anterior para descrever este e os demais requisitos funcionais (casos de uso) desta subseção.&gt;</w:t>
      </w:r>
    </w:p>
    <w:p w:rsidR="003217F3" w:rsidRDefault="003217F3">
      <w:pPr>
        <w:pStyle w:val="Ttulo2"/>
      </w:pPr>
      <w:bookmarkStart w:id="113" w:name="_Toc467473453"/>
      <w:bookmarkStart w:id="114" w:name="_Toc467473994"/>
      <w:bookmarkStart w:id="115" w:name="_Toc467477733"/>
      <w:bookmarkStart w:id="116" w:name="_Toc467494886"/>
      <w:bookmarkStart w:id="117" w:name="_Toc467495252"/>
      <w:bookmarkStart w:id="118" w:name="_Toc468086058"/>
      <w:bookmarkStart w:id="119" w:name="_Toc490910533"/>
      <w:r>
        <w:t>&lt;Nome de outra subseção para agrupar outros casos de uso correlacionados&gt;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3217F3" w:rsidRDefault="003217F3">
      <w:pPr>
        <w:pStyle w:val="TextoNormal"/>
      </w:pPr>
      <w:r>
        <w:t>&lt;Prossiga de maneira similar à subseção anterior para descrever quaisquer outras subseções que forem usadas para agrupar requisitos funcionais.&gt;</w:t>
      </w:r>
    </w:p>
    <w:p w:rsidR="003217F3" w:rsidRDefault="003217F3">
      <w:pPr>
        <w:pStyle w:val="Ttulo2"/>
      </w:pPr>
      <w:bookmarkStart w:id="120" w:name="_Toc490910534"/>
      <w:r>
        <w:t>…</w:t>
      </w:r>
      <w:bookmarkEnd w:id="120"/>
    </w:p>
    <w:p w:rsidR="003217F3" w:rsidRDefault="003217F3">
      <w:pPr>
        <w:pStyle w:val="TextoNormal"/>
        <w:sectPr w:rsidR="003217F3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21" w:name="_Toc467473455"/>
    <w:bookmarkStart w:id="122" w:name="_Toc467474002"/>
    <w:bookmarkStart w:id="123" w:name="_Toc467477741"/>
    <w:bookmarkStart w:id="124" w:name="_Toc467494887"/>
    <w:bookmarkStart w:id="125" w:name="_Toc467495253"/>
    <w:bookmarkStart w:id="126" w:name="_Toc468086059"/>
    <w:p w:rsidR="003217F3" w:rsidRDefault="003217F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7D5507">
          <v:shape id="_x0000_i1027" type="#_x0000_t75" style="width:29.25pt;height:37.5pt" o:ole="">
            <v:imagedata r:id="rId23" o:title=""/>
          </v:shape>
          <o:OLEObject Type="Embed" ProgID="Word.Document.8" ShapeID="_x0000_i1027" DrawAspect="Content" ObjectID="_1554129079" r:id="rId24"/>
        </w:object>
      </w:r>
    </w:p>
    <w:p w:rsidR="003217F3" w:rsidRDefault="003217F3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127" w:name="_Toc490910535"/>
      <w:r>
        <w:t>Requisitos não funcionais</w:t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3217F3" w:rsidRDefault="003217F3">
      <w:pPr>
        <w:pStyle w:val="TextoNormal"/>
      </w:pPr>
      <w: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3217F3" w:rsidRDefault="003217F3">
      <w:pPr>
        <w:pStyle w:val="TextoNormal"/>
      </w:pPr>
      <w: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3217F3" w:rsidRDefault="003217F3">
      <w:pPr>
        <w:pStyle w:val="TextoNormal"/>
      </w:pPr>
      <w:r>
        <w:t>Descreva o requisito, assinale a sua prioridade e, em seguida, caso o requisito esteja relacionado a um caso de uso ou a um grupo de casos de uso específicos, utilize o campo “</w:t>
      </w:r>
      <w:r>
        <w:rPr>
          <w:b/>
        </w:rPr>
        <w:t>Caso(s) de uso associado(s):</w:t>
      </w:r>
      <w:r>
        <w:t>” para identificar o(s) caso(s) de uso correspondente(s). Se for um requisito não funcional do sistema como um todo, esse campo não precisa ser utilizado.&gt;</w:t>
      </w:r>
    </w:p>
    <w:p w:rsidR="003217F3" w:rsidRDefault="003217F3">
      <w:pPr>
        <w:pStyle w:val="Ttulo2"/>
      </w:pPr>
      <w:bookmarkStart w:id="128" w:name="_Toc467473456"/>
      <w:bookmarkStart w:id="129" w:name="_Toc467474003"/>
      <w:bookmarkStart w:id="130" w:name="_Toc467477742"/>
      <w:bookmarkStart w:id="131" w:name="_Toc467494888"/>
      <w:bookmarkStart w:id="132" w:name="_Toc467495254"/>
      <w:bookmarkStart w:id="133" w:name="_Toc468086060"/>
      <w:bookmarkStart w:id="134" w:name="_Toc490910536"/>
      <w:r>
        <w:t>Usabilidade</w:t>
      </w:r>
      <w:bookmarkEnd w:id="128"/>
      <w:bookmarkEnd w:id="129"/>
      <w:bookmarkEnd w:id="130"/>
      <w:bookmarkEnd w:id="131"/>
      <w:bookmarkEnd w:id="132"/>
      <w:bookmarkEnd w:id="133"/>
      <w:bookmarkEnd w:id="134"/>
    </w:p>
    <w:p w:rsidR="003217F3" w:rsidRDefault="003217F3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3217F3" w:rsidRDefault="003217F3">
      <w:pPr>
        <w:pStyle w:val="Requisito"/>
      </w:pPr>
      <w:bookmarkStart w:id="135" w:name="_Toc467473457"/>
      <w:bookmarkStart w:id="136" w:name="_Toc467474004"/>
      <w:bookmarkStart w:id="137" w:name="_Toc467477743"/>
      <w:bookmarkStart w:id="138" w:name="_Toc467494889"/>
      <w:bookmarkStart w:id="139" w:name="_Toc467495255"/>
      <w:bookmarkStart w:id="140" w:name="_Toc468086061"/>
      <w:bookmarkStart w:id="141" w:name="_Toc490910537"/>
      <w:r>
        <w:t>[NF001]</w:t>
      </w:r>
      <w:bookmarkEnd w:id="135"/>
      <w:bookmarkEnd w:id="136"/>
      <w:bookmarkEnd w:id="137"/>
      <w:bookmarkEnd w:id="138"/>
      <w:bookmarkEnd w:id="139"/>
      <w:bookmarkEnd w:id="140"/>
      <w:r>
        <w:t xml:space="preserve"> &lt;Nome do requisito&gt;</w:t>
      </w:r>
      <w:bookmarkEnd w:id="141"/>
    </w:p>
    <w:p w:rsidR="003217F3" w:rsidRDefault="003217F3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7F3">
        <w:tc>
          <w:tcPr>
            <w:tcW w:w="1559" w:type="dxa"/>
            <w:vAlign w:val="center"/>
          </w:tcPr>
          <w:p w:rsidR="003217F3" w:rsidRDefault="003217F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Desejável</w:t>
            </w:r>
          </w:p>
        </w:tc>
      </w:tr>
    </w:tbl>
    <w:p w:rsidR="003217F3" w:rsidRDefault="003217F3">
      <w:pPr>
        <w:pStyle w:val="TextoNormal"/>
      </w:pPr>
      <w:r>
        <w:rPr>
          <w:b/>
        </w:rPr>
        <w:t>&lt;Opcional&gt; Caso(s) de uso associado(s):</w:t>
      </w:r>
      <w:r>
        <w:t xml:space="preserve"> &lt;use este campo para identificar a que caso(s) de uso o requisito de usabilidade está relacionado.&gt;</w:t>
      </w:r>
    </w:p>
    <w:p w:rsidR="003217F3" w:rsidRDefault="003217F3">
      <w:pPr>
        <w:pStyle w:val="Requisito"/>
        <w:outlineLvl w:val="0"/>
      </w:pPr>
      <w:r>
        <w:t xml:space="preserve"> </w:t>
      </w:r>
      <w:bookmarkStart w:id="142" w:name="_Toc467473458"/>
      <w:bookmarkStart w:id="143" w:name="_Toc467474005"/>
      <w:bookmarkStart w:id="144" w:name="_Toc467477744"/>
      <w:bookmarkStart w:id="145" w:name="_Toc467494890"/>
      <w:bookmarkStart w:id="146" w:name="_Toc467495256"/>
      <w:bookmarkStart w:id="147" w:name="_Toc468086062"/>
      <w:bookmarkStart w:id="148" w:name="_Toc490910538"/>
      <w:r>
        <w:t>[NF…]</w:t>
      </w:r>
      <w:bookmarkEnd w:id="142"/>
      <w:bookmarkEnd w:id="143"/>
      <w:bookmarkEnd w:id="144"/>
      <w:bookmarkEnd w:id="145"/>
      <w:bookmarkEnd w:id="146"/>
      <w:bookmarkEnd w:id="147"/>
      <w:r>
        <w:t xml:space="preserve"> &lt;Nome do requisito&gt;</w:t>
      </w:r>
      <w:bookmarkEnd w:id="148"/>
    </w:p>
    <w:p w:rsidR="003217F3" w:rsidRDefault="003217F3">
      <w:pPr>
        <w:pStyle w:val="TextoNormal"/>
      </w:pPr>
      <w:r>
        <w:t>&lt;Utilize os mesmos campos mostrados no bloco anterior para descrever este e os demais requisitos não funcionais de usabilidade.&gt;</w:t>
      </w:r>
    </w:p>
    <w:p w:rsidR="003217F3" w:rsidRDefault="003217F3">
      <w:pPr>
        <w:pStyle w:val="Ttulo2"/>
      </w:pPr>
      <w:bookmarkStart w:id="149" w:name="_Toc467473459"/>
      <w:bookmarkStart w:id="150" w:name="_Toc467474006"/>
      <w:bookmarkStart w:id="151" w:name="_Toc467477745"/>
      <w:bookmarkStart w:id="152" w:name="_Toc467494891"/>
      <w:bookmarkStart w:id="153" w:name="_Toc467495257"/>
      <w:bookmarkStart w:id="154" w:name="_Toc468086063"/>
      <w:bookmarkStart w:id="155" w:name="_Toc490910539"/>
      <w:r>
        <w:t>Confiabilidade</w:t>
      </w:r>
      <w:bookmarkEnd w:id="149"/>
      <w:bookmarkEnd w:id="150"/>
      <w:bookmarkEnd w:id="151"/>
      <w:bookmarkEnd w:id="152"/>
      <w:bookmarkEnd w:id="153"/>
      <w:bookmarkEnd w:id="154"/>
      <w:bookmarkEnd w:id="155"/>
    </w:p>
    <w:p w:rsidR="003217F3" w:rsidRDefault="003217F3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3217F3" w:rsidRDefault="003217F3">
      <w:pPr>
        <w:pStyle w:val="Requisito"/>
      </w:pPr>
      <w:bookmarkStart w:id="156" w:name="_Toc467473460"/>
      <w:bookmarkStart w:id="157" w:name="_Toc467474007"/>
      <w:bookmarkStart w:id="158" w:name="_Toc467477746"/>
      <w:bookmarkStart w:id="159" w:name="_Toc467494892"/>
      <w:bookmarkStart w:id="160" w:name="_Toc467495258"/>
      <w:bookmarkStart w:id="161" w:name="_Toc468086064"/>
      <w:bookmarkStart w:id="162" w:name="_Toc490910540"/>
      <w:r>
        <w:t>[NF…]</w:t>
      </w:r>
      <w:bookmarkEnd w:id="156"/>
      <w:bookmarkEnd w:id="157"/>
      <w:bookmarkEnd w:id="158"/>
      <w:bookmarkEnd w:id="159"/>
      <w:bookmarkEnd w:id="160"/>
      <w:bookmarkEnd w:id="161"/>
      <w:r>
        <w:t xml:space="preserve"> &lt;Nome do requisito&gt;</w:t>
      </w:r>
      <w:bookmarkEnd w:id="162"/>
    </w:p>
    <w:p w:rsidR="003217F3" w:rsidRDefault="003217F3">
      <w:pPr>
        <w:pStyle w:val="TextoNormal"/>
      </w:pPr>
      <w:r>
        <w:t>&lt;Utilize os mesmos campos mostrados na seção 4.1 para descrever este e os demais requisitos não funcionais de confiabilidade.&gt;</w:t>
      </w:r>
    </w:p>
    <w:p w:rsidR="003217F3" w:rsidRDefault="003217F3">
      <w:pPr>
        <w:pStyle w:val="Ttulo2"/>
      </w:pPr>
      <w:bookmarkStart w:id="163" w:name="_Toc467473461"/>
      <w:bookmarkStart w:id="164" w:name="_Toc467474008"/>
      <w:bookmarkStart w:id="165" w:name="_Toc467477747"/>
      <w:bookmarkStart w:id="166" w:name="_Toc467494893"/>
      <w:bookmarkStart w:id="167" w:name="_Toc467495259"/>
      <w:bookmarkStart w:id="168" w:name="_Toc468086065"/>
      <w:bookmarkStart w:id="169" w:name="_Toc490910541"/>
      <w:r>
        <w:t>Desempenho</w:t>
      </w:r>
      <w:bookmarkEnd w:id="163"/>
      <w:bookmarkEnd w:id="164"/>
      <w:bookmarkEnd w:id="165"/>
      <w:bookmarkEnd w:id="166"/>
      <w:bookmarkEnd w:id="167"/>
      <w:bookmarkEnd w:id="168"/>
      <w:bookmarkEnd w:id="169"/>
    </w:p>
    <w:p w:rsidR="003217F3" w:rsidRDefault="003217F3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3217F3" w:rsidRDefault="003217F3">
      <w:pPr>
        <w:pStyle w:val="Requisito"/>
      </w:pPr>
      <w:bookmarkStart w:id="170" w:name="_Toc467473462"/>
      <w:bookmarkStart w:id="171" w:name="_Toc467474009"/>
      <w:bookmarkStart w:id="172" w:name="_Toc467477748"/>
      <w:bookmarkStart w:id="173" w:name="_Toc467494894"/>
      <w:bookmarkStart w:id="174" w:name="_Toc467495260"/>
      <w:bookmarkStart w:id="175" w:name="_Toc468086066"/>
      <w:bookmarkStart w:id="176" w:name="_Toc490910542"/>
      <w:r>
        <w:lastRenderedPageBreak/>
        <w:t>[NF…]</w:t>
      </w:r>
      <w:bookmarkEnd w:id="170"/>
      <w:bookmarkEnd w:id="171"/>
      <w:bookmarkEnd w:id="172"/>
      <w:bookmarkEnd w:id="173"/>
      <w:bookmarkEnd w:id="174"/>
      <w:bookmarkEnd w:id="175"/>
      <w:r>
        <w:t xml:space="preserve"> &lt;Nome do requisito&gt;</w:t>
      </w:r>
      <w:bookmarkEnd w:id="176"/>
    </w:p>
    <w:p w:rsidR="003217F3" w:rsidRDefault="003217F3">
      <w:pPr>
        <w:pStyle w:val="TextoNormal"/>
      </w:pPr>
      <w:r>
        <w:t>&lt;Utilize os mesmos campos mostrados na seção 4.1 para descrever este e os demais requisitos não funcionais de desempenho.&gt;</w:t>
      </w:r>
    </w:p>
    <w:p w:rsidR="003217F3" w:rsidRDefault="003217F3">
      <w:pPr>
        <w:pStyle w:val="Ttulo2"/>
      </w:pPr>
      <w:bookmarkStart w:id="177" w:name="_Toc467473463"/>
      <w:bookmarkStart w:id="178" w:name="_Toc467474010"/>
      <w:bookmarkStart w:id="179" w:name="_Toc467477749"/>
      <w:bookmarkStart w:id="180" w:name="_Toc467494895"/>
      <w:bookmarkStart w:id="181" w:name="_Toc467495261"/>
      <w:bookmarkStart w:id="182" w:name="_Toc468086067"/>
      <w:bookmarkStart w:id="183" w:name="_Toc490910543"/>
      <w:r>
        <w:t>Segurança</w:t>
      </w:r>
      <w:bookmarkEnd w:id="177"/>
      <w:bookmarkEnd w:id="178"/>
      <w:bookmarkEnd w:id="179"/>
      <w:bookmarkEnd w:id="180"/>
      <w:bookmarkEnd w:id="181"/>
      <w:bookmarkEnd w:id="182"/>
      <w:bookmarkEnd w:id="183"/>
    </w:p>
    <w:p w:rsidR="003217F3" w:rsidRDefault="003217F3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3217F3" w:rsidRDefault="003217F3">
      <w:pPr>
        <w:pStyle w:val="Requisito"/>
      </w:pPr>
      <w:bookmarkStart w:id="184" w:name="_Toc467473464"/>
      <w:bookmarkStart w:id="185" w:name="_Toc467474011"/>
      <w:bookmarkStart w:id="186" w:name="_Toc467477750"/>
      <w:bookmarkStart w:id="187" w:name="_Toc467494896"/>
      <w:bookmarkStart w:id="188" w:name="_Toc467495262"/>
      <w:bookmarkStart w:id="189" w:name="_Toc468086068"/>
      <w:bookmarkStart w:id="190" w:name="_Toc490910544"/>
      <w:r>
        <w:t>[NF…]</w:t>
      </w:r>
      <w:bookmarkEnd w:id="184"/>
      <w:bookmarkEnd w:id="185"/>
      <w:bookmarkEnd w:id="186"/>
      <w:bookmarkEnd w:id="187"/>
      <w:bookmarkEnd w:id="188"/>
      <w:bookmarkEnd w:id="189"/>
      <w:r>
        <w:t xml:space="preserve"> &lt;Nome do requisito&gt;</w:t>
      </w:r>
      <w:bookmarkEnd w:id="190"/>
    </w:p>
    <w:p w:rsidR="003217F3" w:rsidRDefault="003217F3">
      <w:pPr>
        <w:pStyle w:val="TextoNormal"/>
      </w:pPr>
      <w:r>
        <w:t>&lt;Utilize os mesmos campos mostrados na seção 4.1 para descrever este e os demais requisitos não funcionais de segurança.&gt;</w:t>
      </w:r>
    </w:p>
    <w:p w:rsidR="003217F3" w:rsidRDefault="003217F3">
      <w:pPr>
        <w:pStyle w:val="Ttulo2"/>
      </w:pPr>
      <w:bookmarkStart w:id="191" w:name="_Toc467473465"/>
      <w:bookmarkStart w:id="192" w:name="_Toc467474012"/>
      <w:bookmarkStart w:id="193" w:name="_Toc467477751"/>
      <w:bookmarkStart w:id="194" w:name="_Toc467494897"/>
      <w:bookmarkStart w:id="195" w:name="_Toc467495263"/>
      <w:bookmarkStart w:id="196" w:name="_Toc468086069"/>
      <w:bookmarkStart w:id="197" w:name="_Toc490910545"/>
      <w:r>
        <w:t>Distribuição</w:t>
      </w:r>
      <w:bookmarkEnd w:id="191"/>
      <w:bookmarkEnd w:id="192"/>
      <w:bookmarkEnd w:id="193"/>
      <w:bookmarkEnd w:id="194"/>
      <w:bookmarkEnd w:id="195"/>
      <w:bookmarkEnd w:id="196"/>
      <w:bookmarkEnd w:id="197"/>
    </w:p>
    <w:p w:rsidR="003217F3" w:rsidRDefault="003217F3">
      <w:pPr>
        <w:pStyle w:val="TextoNormal"/>
      </w:pPr>
      <w:r>
        <w:t>Esta seção descreve os requisitos não funcionais associados à distribuição da versão executável do sistema.</w:t>
      </w:r>
    </w:p>
    <w:p w:rsidR="003217F3" w:rsidRDefault="003217F3">
      <w:pPr>
        <w:pStyle w:val="Requisito"/>
      </w:pPr>
      <w:bookmarkStart w:id="198" w:name="_Toc467473466"/>
      <w:bookmarkStart w:id="199" w:name="_Toc467474013"/>
      <w:bookmarkStart w:id="200" w:name="_Toc467477752"/>
      <w:bookmarkStart w:id="201" w:name="_Toc467494898"/>
      <w:bookmarkStart w:id="202" w:name="_Toc467495264"/>
      <w:bookmarkStart w:id="203" w:name="_Toc468086070"/>
      <w:bookmarkStart w:id="204" w:name="_Toc490910546"/>
      <w:r>
        <w:t>[NF…]</w:t>
      </w:r>
      <w:bookmarkEnd w:id="198"/>
      <w:bookmarkEnd w:id="199"/>
      <w:bookmarkEnd w:id="200"/>
      <w:bookmarkEnd w:id="201"/>
      <w:bookmarkEnd w:id="202"/>
      <w:bookmarkEnd w:id="203"/>
      <w:r>
        <w:t xml:space="preserve"> &lt;Nome do requisito&gt;</w:t>
      </w:r>
      <w:bookmarkEnd w:id="204"/>
    </w:p>
    <w:p w:rsidR="003217F3" w:rsidRDefault="003217F3">
      <w:pPr>
        <w:pStyle w:val="TextoNormal"/>
      </w:pPr>
      <w:r>
        <w:t>&lt;Utilize os mesmos campos mostrados na seção 4.1 para descrever este e os demais requisitos não funcionais de distribuição.&gt;</w:t>
      </w:r>
    </w:p>
    <w:p w:rsidR="003217F3" w:rsidRDefault="003217F3">
      <w:pPr>
        <w:pStyle w:val="Ttulo2"/>
      </w:pPr>
      <w:bookmarkStart w:id="205" w:name="_Toc467473467"/>
      <w:bookmarkStart w:id="206" w:name="_Toc467474014"/>
      <w:bookmarkStart w:id="207" w:name="_Toc467477753"/>
      <w:bookmarkStart w:id="208" w:name="_Toc467494899"/>
      <w:bookmarkStart w:id="209" w:name="_Toc467495265"/>
      <w:bookmarkStart w:id="210" w:name="_Toc468086071"/>
      <w:bookmarkStart w:id="211" w:name="_Toc490910547"/>
      <w:r>
        <w:t>Padrões</w:t>
      </w:r>
      <w:bookmarkEnd w:id="205"/>
      <w:bookmarkEnd w:id="206"/>
      <w:bookmarkEnd w:id="207"/>
      <w:bookmarkEnd w:id="208"/>
      <w:bookmarkEnd w:id="209"/>
      <w:bookmarkEnd w:id="210"/>
      <w:bookmarkEnd w:id="211"/>
    </w:p>
    <w:p w:rsidR="003217F3" w:rsidRDefault="003217F3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3217F3" w:rsidRDefault="003217F3">
      <w:pPr>
        <w:pStyle w:val="TextoNormal"/>
      </w:pPr>
      <w:r>
        <w:t xml:space="preserve">&lt;Se você mencionar documentos relacionados, não esqueça de listá-los na seção 1.3.&gt; </w:t>
      </w:r>
    </w:p>
    <w:p w:rsidR="003217F3" w:rsidRDefault="003217F3">
      <w:pPr>
        <w:pStyle w:val="Requisito"/>
      </w:pPr>
      <w:bookmarkStart w:id="212" w:name="_Toc467473468"/>
      <w:bookmarkStart w:id="213" w:name="_Toc467474015"/>
      <w:bookmarkStart w:id="214" w:name="_Toc467477754"/>
      <w:bookmarkStart w:id="215" w:name="_Toc467494900"/>
      <w:bookmarkStart w:id="216" w:name="_Toc467495266"/>
      <w:bookmarkStart w:id="217" w:name="_Toc468086072"/>
      <w:bookmarkStart w:id="218" w:name="_Toc490910548"/>
      <w:r>
        <w:t>[NF…]</w:t>
      </w:r>
      <w:bookmarkEnd w:id="212"/>
      <w:bookmarkEnd w:id="213"/>
      <w:bookmarkEnd w:id="214"/>
      <w:bookmarkEnd w:id="215"/>
      <w:bookmarkEnd w:id="216"/>
      <w:bookmarkEnd w:id="217"/>
      <w:r>
        <w:t xml:space="preserve"> &lt;Nome do requisito&gt;</w:t>
      </w:r>
      <w:bookmarkEnd w:id="218"/>
    </w:p>
    <w:p w:rsidR="003217F3" w:rsidRDefault="003217F3">
      <w:pPr>
        <w:pStyle w:val="TextoNormal"/>
      </w:pPr>
      <w:r>
        <w:t>&lt;Utilize os mesmos campos mostrados na seção 4.1 para descrever este e os demais requisitos não funcionais de adequação a padrões.&gt;</w:t>
      </w:r>
    </w:p>
    <w:p w:rsidR="003217F3" w:rsidRDefault="003217F3">
      <w:pPr>
        <w:pStyle w:val="Ttulo2"/>
      </w:pPr>
      <w:bookmarkStart w:id="219" w:name="_Toc467473469"/>
      <w:bookmarkStart w:id="220" w:name="_Toc467474016"/>
      <w:bookmarkStart w:id="221" w:name="_Toc467477755"/>
      <w:bookmarkStart w:id="222" w:name="_Toc467494901"/>
      <w:bookmarkStart w:id="223" w:name="_Toc467495267"/>
      <w:bookmarkStart w:id="224" w:name="_Toc468086073"/>
      <w:bookmarkStart w:id="225" w:name="_Toc490910549"/>
      <w:r>
        <w:t>Hardware e software</w:t>
      </w:r>
      <w:bookmarkEnd w:id="219"/>
      <w:bookmarkEnd w:id="220"/>
      <w:bookmarkEnd w:id="221"/>
      <w:bookmarkEnd w:id="222"/>
      <w:bookmarkEnd w:id="223"/>
      <w:bookmarkEnd w:id="224"/>
      <w:bookmarkEnd w:id="225"/>
    </w:p>
    <w:p w:rsidR="003217F3" w:rsidRDefault="003217F3">
      <w:pPr>
        <w:pStyle w:val="TextoNormal"/>
      </w:pPr>
      <w:bookmarkStart w:id="226" w:name="_Ref471381570"/>
      <w:r>
        <w:t xml:space="preserve">Esta seção descreve os requisitos não funcionais associados ao hardware e software usados para desenvolver ou para executar o sistema. </w:t>
      </w:r>
    </w:p>
    <w:p w:rsidR="003217F3" w:rsidRDefault="003217F3">
      <w:pPr>
        <w:pStyle w:val="Requisito"/>
      </w:pPr>
      <w:bookmarkStart w:id="227" w:name="_Toc467473470"/>
      <w:bookmarkStart w:id="228" w:name="_Toc467474017"/>
      <w:bookmarkStart w:id="229" w:name="_Toc467477756"/>
      <w:bookmarkStart w:id="230" w:name="_Toc467494902"/>
      <w:bookmarkStart w:id="231" w:name="_Toc467495268"/>
      <w:bookmarkStart w:id="232" w:name="_Toc468086074"/>
      <w:bookmarkStart w:id="233" w:name="_Toc490910550"/>
      <w:r>
        <w:t>[NF…]</w:t>
      </w:r>
      <w:bookmarkEnd w:id="227"/>
      <w:bookmarkEnd w:id="228"/>
      <w:bookmarkEnd w:id="229"/>
      <w:bookmarkEnd w:id="230"/>
      <w:bookmarkEnd w:id="231"/>
      <w:bookmarkEnd w:id="232"/>
      <w:r>
        <w:t xml:space="preserve"> &lt;Nome do requisito&gt;</w:t>
      </w:r>
      <w:bookmarkEnd w:id="233"/>
    </w:p>
    <w:p w:rsidR="003217F3" w:rsidRDefault="003217F3" w:rsidP="008D08D1">
      <w:pPr>
        <w:pStyle w:val="TextoNormal"/>
      </w:pPr>
      <w:r>
        <w:t>&lt;Utilize os mesmos campos mostrados na seção 4.1 para descrever este e os demais requisitos não funcionais de hardware e software.&gt;</w:t>
      </w:r>
      <w:bookmarkStart w:id="234" w:name="_GoBack"/>
      <w:bookmarkEnd w:id="226"/>
      <w:bookmarkEnd w:id="234"/>
    </w:p>
    <w:sectPr w:rsidR="003217F3">
      <w:head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C73" w:rsidRDefault="00585C73">
      <w:r>
        <w:separator/>
      </w:r>
    </w:p>
  </w:endnote>
  <w:endnote w:type="continuationSeparator" w:id="0">
    <w:p w:rsidR="00585C73" w:rsidRDefault="0058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F3" w:rsidRDefault="003217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3217F3">
      <w:tc>
        <w:tcPr>
          <w:tcW w:w="6487" w:type="dxa"/>
        </w:tcPr>
        <w:p w:rsidR="003217F3" w:rsidRDefault="003217F3" w:rsidP="005D35D2">
          <w:pPr>
            <w:pStyle w:val="Rodap"/>
          </w:pPr>
          <w:r>
            <w:t>Versão &lt;</w:t>
          </w:r>
          <w:r w:rsidR="005D35D2">
            <w:t>1.0</w:t>
          </w:r>
          <w:r>
            <w:t xml:space="preserve">&gt; </w:t>
          </w:r>
        </w:p>
      </w:tc>
      <w:tc>
        <w:tcPr>
          <w:tcW w:w="2799" w:type="dxa"/>
        </w:tcPr>
        <w:p w:rsidR="003217F3" w:rsidRDefault="003217F3" w:rsidP="003139FE">
          <w:pPr>
            <w:pStyle w:val="Rodap"/>
            <w:jc w:val="right"/>
          </w:pPr>
          <w:bookmarkStart w:id="2" w:name="_Ref471361557"/>
          <w:r>
            <w:t>&lt;</w:t>
          </w:r>
          <w:r w:rsidR="003139FE">
            <w:t>Abril</w:t>
          </w:r>
          <w:r>
            <w:t xml:space="preserve">/ </w:t>
          </w:r>
          <w:r w:rsidR="002C58EC">
            <w:t>2017</w:t>
          </w:r>
          <w:r>
            <w:t>&gt;</w:t>
          </w:r>
        </w:p>
      </w:tc>
    </w:tr>
    <w:bookmarkEnd w:id="2"/>
  </w:tbl>
  <w:p w:rsidR="003217F3" w:rsidRDefault="003217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C73" w:rsidRDefault="00585C73">
      <w:r>
        <w:separator/>
      </w:r>
    </w:p>
  </w:footnote>
  <w:footnote w:type="continuationSeparator" w:id="0">
    <w:p w:rsidR="00585C73" w:rsidRDefault="00585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F3" w:rsidRDefault="003217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217F3" w:rsidRDefault="003217F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F3" w:rsidRDefault="003217F3">
    <w:pPr>
      <w:pStyle w:val="Cabealho"/>
    </w:pPr>
    <w:r>
      <w:t>Documento de Requisitos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F3" w:rsidRDefault="003217F3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F3" w:rsidRDefault="003217F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D08D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CB"/>
    <w:rsid w:val="0001301D"/>
    <w:rsid w:val="000363BD"/>
    <w:rsid w:val="00052268"/>
    <w:rsid w:val="00082CE1"/>
    <w:rsid w:val="00180537"/>
    <w:rsid w:val="002157C5"/>
    <w:rsid w:val="00226D59"/>
    <w:rsid w:val="00241352"/>
    <w:rsid w:val="00261460"/>
    <w:rsid w:val="002B1FE1"/>
    <w:rsid w:val="002C58EC"/>
    <w:rsid w:val="002D317B"/>
    <w:rsid w:val="003139FE"/>
    <w:rsid w:val="003217F3"/>
    <w:rsid w:val="00334185"/>
    <w:rsid w:val="00345C32"/>
    <w:rsid w:val="0036538C"/>
    <w:rsid w:val="003F015A"/>
    <w:rsid w:val="004413C3"/>
    <w:rsid w:val="00442B99"/>
    <w:rsid w:val="00443C26"/>
    <w:rsid w:val="0046153C"/>
    <w:rsid w:val="0049727D"/>
    <w:rsid w:val="004C38A7"/>
    <w:rsid w:val="00507A67"/>
    <w:rsid w:val="00524511"/>
    <w:rsid w:val="00557164"/>
    <w:rsid w:val="00585C73"/>
    <w:rsid w:val="005A6DFD"/>
    <w:rsid w:val="005D09DD"/>
    <w:rsid w:val="005D35D2"/>
    <w:rsid w:val="00666800"/>
    <w:rsid w:val="006A4A14"/>
    <w:rsid w:val="00707946"/>
    <w:rsid w:val="007C79A0"/>
    <w:rsid w:val="00824DE8"/>
    <w:rsid w:val="00852273"/>
    <w:rsid w:val="008D08D1"/>
    <w:rsid w:val="008D7EDF"/>
    <w:rsid w:val="00943C68"/>
    <w:rsid w:val="0094565D"/>
    <w:rsid w:val="009B5E5F"/>
    <w:rsid w:val="00A54961"/>
    <w:rsid w:val="00AB77D9"/>
    <w:rsid w:val="00AE6D7C"/>
    <w:rsid w:val="00AF0B60"/>
    <w:rsid w:val="00AF5D73"/>
    <w:rsid w:val="00B44FE1"/>
    <w:rsid w:val="00B73547"/>
    <w:rsid w:val="00BB6465"/>
    <w:rsid w:val="00BB7BDA"/>
    <w:rsid w:val="00BC38EE"/>
    <w:rsid w:val="00BF2135"/>
    <w:rsid w:val="00C01C8C"/>
    <w:rsid w:val="00CD050F"/>
    <w:rsid w:val="00D311EA"/>
    <w:rsid w:val="00D460CE"/>
    <w:rsid w:val="00DC012F"/>
    <w:rsid w:val="00E55686"/>
    <w:rsid w:val="00EB00CB"/>
    <w:rsid w:val="00F153C9"/>
    <w:rsid w:val="00F57666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D3AEE5-E506-41DC-968B-5E5E098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basedOn w:val="Fontepargpadro"/>
    <w:uiPriority w:val="99"/>
    <w:unhideWhenUsed/>
    <w:rsid w:val="0024135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FE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Hugo%20Costa\Downloads\documento-de-requisit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785B-0024-4624-B33C-63D2D3CF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documento-de-requisitos.dotx</Template>
  <TotalTime>373</TotalTime>
  <Pages>13</Pages>
  <Words>2443</Words>
  <Characters>13195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Victor Hugo Costa</dc:creator>
  <cp:keywords/>
  <dc:description>Versão 1.0</dc:description>
  <cp:lastModifiedBy>Victor Hugo Costa</cp:lastModifiedBy>
  <cp:revision>51</cp:revision>
  <cp:lastPrinted>2017-04-19T19:45:00Z</cp:lastPrinted>
  <dcterms:created xsi:type="dcterms:W3CDTF">2017-03-23T11:03:00Z</dcterms:created>
  <dcterms:modified xsi:type="dcterms:W3CDTF">2017-04-19T20:45:00Z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